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BCB1" w14:textId="7940A4E8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FC14F88C50D44F658D4CC3C149EAFD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12CE8">
            <w:t>Users and Solutions</w:t>
          </w:r>
        </w:sdtContent>
      </w:sdt>
    </w:p>
    <w:p w14:paraId="31159477" w14:textId="5B718030" w:rsidR="00B823AA" w:rsidRDefault="00512CE8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23ED5B9F" w14:textId="505F5576" w:rsidR="00E81978" w:rsidRDefault="00512CE8" w:rsidP="00B823AA">
      <w:pPr>
        <w:pStyle w:val="Title2"/>
      </w:pPr>
      <w:r>
        <w:t>Southern New Hampshire University</w:t>
      </w:r>
    </w:p>
    <w:p w14:paraId="745E6D3A" w14:textId="65913058" w:rsidR="00512CE8" w:rsidRDefault="00512CE8">
      <w:r>
        <w:br w:type="page"/>
      </w:r>
    </w:p>
    <w:p w14:paraId="0DF89DED" w14:textId="59FA5E48" w:rsidR="00512CE8" w:rsidRDefault="00315BC8" w:rsidP="00B823AA">
      <w:pPr>
        <w:pStyle w:val="Title2"/>
      </w:pPr>
      <w:r>
        <w:lastRenderedPageBreak/>
        <w:t>Robinhood</w:t>
      </w:r>
    </w:p>
    <w:p w14:paraId="74FFDD53" w14:textId="55F8DC40" w:rsidR="00315BC8" w:rsidRDefault="00315BC8" w:rsidP="00315BC8">
      <w:pPr>
        <w:pStyle w:val="Title2"/>
        <w:jc w:val="both"/>
      </w:pPr>
      <w:r>
        <w:tab/>
      </w:r>
      <w:r w:rsidR="00084D0C">
        <w:t>Inverting was something that most people though</w:t>
      </w:r>
      <w:r w:rsidR="00FD5AE7">
        <w:t>t</w:t>
      </w:r>
      <w:r w:rsidR="00084D0C">
        <w:t xml:space="preserve"> was created for wealthy people, </w:t>
      </w:r>
      <w:r w:rsidR="00FD5AE7">
        <w:t>and</w:t>
      </w:r>
      <w:r w:rsidR="00084D0C">
        <w:t xml:space="preserve"> regular people like us couldn’t have access to it. But as technology</w:t>
      </w:r>
      <w:r w:rsidR="00FD5AE7">
        <w:t xml:space="preserve"> develop, access</w:t>
      </w:r>
      <w:r w:rsidR="00084D0C">
        <w:t xml:space="preserve"> to the financial world become more accessible and interesting so many companies start </w:t>
      </w:r>
      <w:r w:rsidR="008F1EFC">
        <w:t>developing</w:t>
      </w:r>
      <w:r w:rsidR="00084D0C">
        <w:t xml:space="preserve"> platform</w:t>
      </w:r>
      <w:r w:rsidR="00FD5AE7">
        <w:t>s</w:t>
      </w:r>
      <w:r w:rsidR="00084D0C">
        <w:t xml:space="preserve"> to allow </w:t>
      </w:r>
      <w:r w:rsidR="00FD5AE7">
        <w:t>investors</w:t>
      </w:r>
      <w:r w:rsidR="00084D0C">
        <w:t xml:space="preserve"> to access the </w:t>
      </w:r>
      <w:r w:rsidR="00084D0C">
        <w:t>New York Stock Exchange (</w:t>
      </w:r>
      <w:r w:rsidR="008F1EFC">
        <w:t>NYSE) and</w:t>
      </w:r>
      <w:r w:rsidR="00084D0C">
        <w:t xml:space="preserve"> one of the most popular in the las</w:t>
      </w:r>
      <w:r w:rsidR="00FD5AE7">
        <w:t>t</w:t>
      </w:r>
      <w:r w:rsidR="00084D0C">
        <w:t xml:space="preserve"> decade was </w:t>
      </w:r>
      <w:r w:rsidR="008F1EFC">
        <w:t xml:space="preserve">Robinhood. </w:t>
      </w:r>
      <w:r w:rsidR="00F51848">
        <w:t xml:space="preserve">Robinhood is </w:t>
      </w:r>
      <w:r w:rsidR="00FD5AE7">
        <w:t xml:space="preserve">an </w:t>
      </w:r>
      <w:r w:rsidR="00084D0C">
        <w:t xml:space="preserve">investment app </w:t>
      </w:r>
      <w:r w:rsidR="00F51848">
        <w:t>that allow</w:t>
      </w:r>
      <w:r w:rsidR="00FD5AE7">
        <w:t>s</w:t>
      </w:r>
      <w:r w:rsidR="00F51848">
        <w:t xml:space="preserve"> retail trader</w:t>
      </w:r>
      <w:r w:rsidR="00FD5AE7">
        <w:t>s</w:t>
      </w:r>
      <w:r w:rsidR="00F51848">
        <w:t xml:space="preserve"> to invest or trade options in easy, understandable, and accessible ways. Robinhood want</w:t>
      </w:r>
      <w:r w:rsidR="00FD5AE7">
        <w:t>s</w:t>
      </w:r>
      <w:r w:rsidR="00F51848">
        <w:t xml:space="preserve"> to create interaction </w:t>
      </w:r>
      <w:r w:rsidR="00FD5AE7">
        <w:t>with</w:t>
      </w:r>
      <w:r w:rsidR="00F51848">
        <w:t xml:space="preserve"> investments on the New York Stock </w:t>
      </w:r>
      <w:r w:rsidR="00084D0C">
        <w:t>Exchange (</w:t>
      </w:r>
      <w:r w:rsidR="00F51848">
        <w:t xml:space="preserve">NYSE) like a daily routine such as reading a book, riding a </w:t>
      </w:r>
      <w:r w:rsidR="00084D0C">
        <w:t>bike,</w:t>
      </w:r>
      <w:r w:rsidR="00F51848">
        <w:t xml:space="preserve"> or buying on Amazon. Robbin</w:t>
      </w:r>
      <w:r w:rsidR="00084D0C">
        <w:t xml:space="preserve"> wants to start creating wealth for the future generation in a simple and easier way. </w:t>
      </w:r>
    </w:p>
    <w:p w14:paraId="37381376" w14:textId="51EDE04C" w:rsidR="008F1EFC" w:rsidRDefault="008F1EFC" w:rsidP="008F1EFC">
      <w:pPr>
        <w:pStyle w:val="Title2"/>
        <w:ind w:firstLine="720"/>
        <w:jc w:val="both"/>
      </w:pPr>
      <w:r>
        <w:t>Robinhood lead</w:t>
      </w:r>
      <w:r w:rsidR="00FD5AE7">
        <w:t>s</w:t>
      </w:r>
      <w:r>
        <w:t xml:space="preserve"> customer</w:t>
      </w:r>
      <w:r w:rsidR="00FD5AE7">
        <w:t>s</w:t>
      </w:r>
      <w:r>
        <w:t xml:space="preserve"> to increase their financial wealth by allow</w:t>
      </w:r>
      <w:r w:rsidR="00B47BFE">
        <w:t>ing</w:t>
      </w:r>
      <w:r>
        <w:t xml:space="preserve"> them to invest or trade without any commission fee, but </w:t>
      </w:r>
      <w:r w:rsidR="00B47BFE">
        <w:t>also, provide</w:t>
      </w:r>
      <w:r>
        <w:t xml:space="preserve"> updated information about the specific stock or ETF, so customer decide</w:t>
      </w:r>
      <w:r w:rsidR="00B47BFE">
        <w:t>s</w:t>
      </w:r>
      <w:r>
        <w:t xml:space="preserve"> </w:t>
      </w:r>
      <w:r w:rsidR="00B47BFE">
        <w:t xml:space="preserve">whether </w:t>
      </w:r>
      <w:r>
        <w:t>to take the risk to invest or not. If the new inve</w:t>
      </w:r>
      <w:r w:rsidR="00B47BFE">
        <w:t>s</w:t>
      </w:r>
      <w:r>
        <w:t>tor</w:t>
      </w:r>
      <w:r w:rsidR="00B47BFE">
        <w:t>s</w:t>
      </w:r>
      <w:r>
        <w:t xml:space="preserve"> would like to trade options, Robinhood provide</w:t>
      </w:r>
      <w:r w:rsidR="00B47BFE">
        <w:t>s</w:t>
      </w:r>
      <w:r>
        <w:t xml:space="preserve"> detail</w:t>
      </w:r>
      <w:r w:rsidR="00B47BFE">
        <w:t>ed</w:t>
      </w:r>
      <w:r>
        <w:t xml:space="preserve"> information about how </w:t>
      </w:r>
      <w:r w:rsidR="004B463F">
        <w:t>the process, risk</w:t>
      </w:r>
      <w:r w:rsidR="00B47BFE">
        <w:t>s</w:t>
      </w:r>
      <w:r w:rsidR="004B463F">
        <w:t>, benefits, and strategies</w:t>
      </w:r>
      <w:r>
        <w:t xml:space="preserve">. </w:t>
      </w:r>
      <w:r w:rsidR="004B463F">
        <w:t>Also, Robinhood help</w:t>
      </w:r>
      <w:r w:rsidR="00B47BFE">
        <w:t>s</w:t>
      </w:r>
      <w:r w:rsidR="004B463F">
        <w:t xml:space="preserve"> you set a goal like how </w:t>
      </w:r>
      <w:r w:rsidR="00B47BFE">
        <w:t>many</w:t>
      </w:r>
      <w:r w:rsidR="004B463F">
        <w:t xml:space="preserve"> share</w:t>
      </w:r>
      <w:r w:rsidR="00B47BFE">
        <w:t>s</w:t>
      </w:r>
      <w:r w:rsidR="004B463F">
        <w:t xml:space="preserve"> of </w:t>
      </w:r>
      <w:r w:rsidR="00B47BFE">
        <w:t xml:space="preserve">a </w:t>
      </w:r>
      <w:r w:rsidR="004B463F">
        <w:t>certain stock</w:t>
      </w:r>
      <w:r w:rsidR="00B47BFE">
        <w:t>s</w:t>
      </w:r>
      <w:r w:rsidR="004B463F">
        <w:t xml:space="preserve"> or ETF would like to have at the end of the year, or how m</w:t>
      </w:r>
      <w:r w:rsidR="00B47BFE">
        <w:t>uch</w:t>
      </w:r>
      <w:r w:rsidR="004B463F">
        <w:t xml:space="preserve"> money would you like to have invested, and it keep</w:t>
      </w:r>
      <w:r w:rsidR="00B47BFE">
        <w:t>s</w:t>
      </w:r>
      <w:r w:rsidR="004B463F">
        <w:t xml:space="preserve"> track of by doing automated transactions or notification when certain stock</w:t>
      </w:r>
      <w:r w:rsidR="00B47BFE">
        <w:t>s</w:t>
      </w:r>
      <w:r w:rsidR="004B463F">
        <w:t xml:space="preserve"> or EFT is lower than the average cost. </w:t>
      </w:r>
    </w:p>
    <w:p w14:paraId="268DDFC1" w14:textId="532CBDFE" w:rsidR="004B463F" w:rsidRDefault="000223C6" w:rsidP="008F1EFC">
      <w:pPr>
        <w:pStyle w:val="Title2"/>
        <w:ind w:firstLine="720"/>
        <w:jc w:val="both"/>
      </w:pPr>
      <w:r>
        <w:t>Overall Robinhood is an app that ha</w:t>
      </w:r>
      <w:r w:rsidR="00B47BFE">
        <w:t>s</w:t>
      </w:r>
      <w:r>
        <w:t xml:space="preserve"> easy navigation for beginners and even for expert investors. Robinhood did an amazing job creating easy navigation for the user, once you open the app, inve</w:t>
      </w:r>
      <w:r w:rsidR="00B47BFE">
        <w:t>s</w:t>
      </w:r>
      <w:r>
        <w:t>tors can search for stocks or ETFs, or Robinhood can display a list of stock or EFT based o</w:t>
      </w:r>
      <w:r w:rsidR="00B47BFE">
        <w:t>n</w:t>
      </w:r>
      <w:r>
        <w:t xml:space="preserve"> what are you looking for categorie</w:t>
      </w:r>
      <w:r w:rsidR="00B47BFE">
        <w:t>s</w:t>
      </w:r>
      <w:r>
        <w:t xml:space="preserve"> like 100 Most Popular, Daily Movers, Technology, Energy, etc. After you pick the stock or ETF, Robinhood provide</w:t>
      </w:r>
      <w:r w:rsidR="00B47BFE">
        <w:t>s</w:t>
      </w:r>
      <w:r w:rsidR="0073777B">
        <w:t xml:space="preserve"> a </w:t>
      </w:r>
      <w:r w:rsidR="002026B8">
        <w:t>lot of</w:t>
      </w:r>
      <w:r w:rsidR="0073777B">
        <w:t xml:space="preserve"> information like recent news, </w:t>
      </w:r>
      <w:r w:rsidR="0073777B">
        <w:lastRenderedPageBreak/>
        <w:t>how other investor</w:t>
      </w:r>
      <w:r w:rsidR="00B47BFE">
        <w:t>s</w:t>
      </w:r>
      <w:r w:rsidR="0073777B">
        <w:t xml:space="preserve"> feel about the stock, </w:t>
      </w:r>
      <w:r w:rsidR="00B47BFE">
        <w:t xml:space="preserve">the </w:t>
      </w:r>
      <w:r w:rsidR="0073777B">
        <w:t xml:space="preserve">range of the price in a day and 52 weeks, etc. This information </w:t>
      </w:r>
      <w:r w:rsidR="002026B8">
        <w:t>allows</w:t>
      </w:r>
      <w:r w:rsidR="0073777B">
        <w:t xml:space="preserve"> the investor to select the stock at the best price.</w:t>
      </w:r>
    </w:p>
    <w:p w14:paraId="55A417D9" w14:textId="2DAC2A75" w:rsidR="002026B8" w:rsidRDefault="002026B8" w:rsidP="008F1EFC">
      <w:pPr>
        <w:pStyle w:val="Title2"/>
        <w:ind w:firstLine="720"/>
        <w:jc w:val="both"/>
      </w:pPr>
      <w:r>
        <w:t xml:space="preserve">Even if the app is easy to interact </w:t>
      </w:r>
      <w:r w:rsidR="002D40ED">
        <w:t xml:space="preserve">with </w:t>
      </w:r>
      <w:r>
        <w:t>and the main goal is</w:t>
      </w:r>
      <w:r w:rsidR="002D40ED">
        <w:t xml:space="preserve"> to</w:t>
      </w:r>
      <w:r>
        <w:t xml:space="preserve"> create future wealth by allowing </w:t>
      </w:r>
      <w:r w:rsidR="002D40ED">
        <w:t xml:space="preserve">the </w:t>
      </w:r>
      <w:r>
        <w:t>retail investor to have access to NYSE, it must verify th</w:t>
      </w:r>
      <w:r w:rsidR="002D40ED">
        <w:t>ose</w:t>
      </w:r>
      <w:r>
        <w:t xml:space="preserve"> people with gambl</w:t>
      </w:r>
      <w:r w:rsidR="002D40ED">
        <w:t>ing</w:t>
      </w:r>
      <w:r>
        <w:t xml:space="preserve"> problems or educate people about the risk of investing. Robinhood need</w:t>
      </w:r>
      <w:r w:rsidR="002D40ED">
        <w:t>s</w:t>
      </w:r>
      <w:r>
        <w:t xml:space="preserve"> to have better interaction </w:t>
      </w:r>
      <w:r w:rsidR="00FD5AE7">
        <w:t>with their customer to make sure all their needs are satisf</w:t>
      </w:r>
      <w:r w:rsidR="002D40ED">
        <w:t>ied</w:t>
      </w:r>
      <w:r w:rsidR="00FD5AE7">
        <w:t xml:space="preserve"> and focus </w:t>
      </w:r>
      <w:r w:rsidR="002D40ED">
        <w:t>o</w:t>
      </w:r>
      <w:r w:rsidR="00FD5AE7">
        <w:t xml:space="preserve">n </w:t>
      </w:r>
      <w:r w:rsidR="002D40ED">
        <w:t>its</w:t>
      </w:r>
      <w:r w:rsidR="00FD5AE7">
        <w:t xml:space="preserve"> future goals.</w:t>
      </w:r>
    </w:p>
    <w:sectPr w:rsidR="002026B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DBF7" w14:textId="77777777" w:rsidR="00CE6C8C" w:rsidRDefault="00CE6C8C">
      <w:pPr>
        <w:spacing w:line="240" w:lineRule="auto"/>
      </w:pPr>
      <w:r>
        <w:separator/>
      </w:r>
    </w:p>
    <w:p w14:paraId="10528CA4" w14:textId="77777777" w:rsidR="00CE6C8C" w:rsidRDefault="00CE6C8C"/>
  </w:endnote>
  <w:endnote w:type="continuationSeparator" w:id="0">
    <w:p w14:paraId="395A9EB6" w14:textId="77777777" w:rsidR="00CE6C8C" w:rsidRDefault="00CE6C8C">
      <w:pPr>
        <w:spacing w:line="240" w:lineRule="auto"/>
      </w:pPr>
      <w:r>
        <w:continuationSeparator/>
      </w:r>
    </w:p>
    <w:p w14:paraId="6487813C" w14:textId="77777777" w:rsidR="00CE6C8C" w:rsidRDefault="00CE6C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0713" w14:textId="77777777" w:rsidR="00CE6C8C" w:rsidRDefault="00CE6C8C">
      <w:pPr>
        <w:spacing w:line="240" w:lineRule="auto"/>
      </w:pPr>
      <w:r>
        <w:separator/>
      </w:r>
    </w:p>
    <w:p w14:paraId="1E1B0DA4" w14:textId="77777777" w:rsidR="00CE6C8C" w:rsidRDefault="00CE6C8C"/>
  </w:footnote>
  <w:footnote w:type="continuationSeparator" w:id="0">
    <w:p w14:paraId="4FF9BF3F" w14:textId="77777777" w:rsidR="00CE6C8C" w:rsidRDefault="00CE6C8C">
      <w:pPr>
        <w:spacing w:line="240" w:lineRule="auto"/>
      </w:pPr>
      <w:r>
        <w:continuationSeparator/>
      </w:r>
    </w:p>
    <w:p w14:paraId="3B2ABE23" w14:textId="77777777" w:rsidR="00CE6C8C" w:rsidRDefault="00CE6C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0B2F" w14:textId="493D8A92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6F5739AC204B4C84BF7B26717E7C012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12CE8">
          <w:rPr>
            <w:rStyle w:val="Strong"/>
          </w:rPr>
          <w:t>users and solutions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00AA" w14:textId="34BB547E" w:rsidR="00E81978" w:rsidRDefault="00512CE8">
    <w:pPr>
      <w:pStyle w:val="Header"/>
      <w:rPr>
        <w:rStyle w:val="Strong"/>
      </w:rPr>
    </w:pPr>
    <w:r>
      <w:t>APP SELECTION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5642590">
    <w:abstractNumId w:val="9"/>
  </w:num>
  <w:num w:numId="2" w16cid:durableId="1455174588">
    <w:abstractNumId w:val="7"/>
  </w:num>
  <w:num w:numId="3" w16cid:durableId="603608938">
    <w:abstractNumId w:val="6"/>
  </w:num>
  <w:num w:numId="4" w16cid:durableId="1319379786">
    <w:abstractNumId w:val="5"/>
  </w:num>
  <w:num w:numId="5" w16cid:durableId="867572811">
    <w:abstractNumId w:val="4"/>
  </w:num>
  <w:num w:numId="6" w16cid:durableId="1742634350">
    <w:abstractNumId w:val="8"/>
  </w:num>
  <w:num w:numId="7" w16cid:durableId="1416128862">
    <w:abstractNumId w:val="3"/>
  </w:num>
  <w:num w:numId="8" w16cid:durableId="188221027">
    <w:abstractNumId w:val="2"/>
  </w:num>
  <w:num w:numId="9" w16cid:durableId="2110469515">
    <w:abstractNumId w:val="1"/>
  </w:num>
  <w:num w:numId="10" w16cid:durableId="541788586">
    <w:abstractNumId w:val="0"/>
  </w:num>
  <w:num w:numId="11" w16cid:durableId="1294361365">
    <w:abstractNumId w:val="9"/>
    <w:lvlOverride w:ilvl="0">
      <w:startOverride w:val="1"/>
    </w:lvlOverride>
  </w:num>
  <w:num w:numId="12" w16cid:durableId="395275815">
    <w:abstractNumId w:val="13"/>
  </w:num>
  <w:num w:numId="13" w16cid:durableId="1787891268">
    <w:abstractNumId w:val="11"/>
  </w:num>
  <w:num w:numId="14" w16cid:durableId="1943683854">
    <w:abstractNumId w:val="10"/>
  </w:num>
  <w:num w:numId="15" w16cid:durableId="812453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E8"/>
    <w:rsid w:val="000223C6"/>
    <w:rsid w:val="00084D0C"/>
    <w:rsid w:val="000D3F41"/>
    <w:rsid w:val="002026B8"/>
    <w:rsid w:val="002D40ED"/>
    <w:rsid w:val="00315BC8"/>
    <w:rsid w:val="00355DCA"/>
    <w:rsid w:val="004B463F"/>
    <w:rsid w:val="00512CE8"/>
    <w:rsid w:val="00551A02"/>
    <w:rsid w:val="005534FA"/>
    <w:rsid w:val="005D3A03"/>
    <w:rsid w:val="0073777B"/>
    <w:rsid w:val="008002C0"/>
    <w:rsid w:val="008C5323"/>
    <w:rsid w:val="008F1EFC"/>
    <w:rsid w:val="009A6A3B"/>
    <w:rsid w:val="00B47BFE"/>
    <w:rsid w:val="00B823AA"/>
    <w:rsid w:val="00BA45DB"/>
    <w:rsid w:val="00BF4184"/>
    <w:rsid w:val="00C0601E"/>
    <w:rsid w:val="00C31D30"/>
    <w:rsid w:val="00CD6E39"/>
    <w:rsid w:val="00CE6C8C"/>
    <w:rsid w:val="00CF6E91"/>
    <w:rsid w:val="00D85B68"/>
    <w:rsid w:val="00E6004D"/>
    <w:rsid w:val="00E81978"/>
    <w:rsid w:val="00F379B7"/>
    <w:rsid w:val="00F51848"/>
    <w:rsid w:val="00F525FA"/>
    <w:rsid w:val="00FD5AE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C57DC"/>
  <w15:chartTrackingRefBased/>
  <w15:docId w15:val="{EAE056DD-9CE8-463C-A71E-763B30E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4F88C50D44F658D4CC3C149EAF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A656F-78BC-4BF8-AA39-A51B98FA8797}"/>
      </w:docPartPr>
      <w:docPartBody>
        <w:p w:rsidR="00000000" w:rsidRDefault="00000000">
          <w:pPr>
            <w:pStyle w:val="FC14F88C50D44F658D4CC3C149EAFD1D"/>
          </w:pPr>
          <w:r>
            <w:t>[Title Here, up to 12 Words, on One to Two Lines]</w:t>
          </w:r>
        </w:p>
      </w:docPartBody>
    </w:docPart>
    <w:docPart>
      <w:docPartPr>
        <w:name w:val="6F5739AC204B4C84BF7B26717E7C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20E0A-D930-43F7-9F3B-111838293605}"/>
      </w:docPartPr>
      <w:docPartBody>
        <w:p w:rsidR="00000000" w:rsidRDefault="00000000">
          <w:pPr>
            <w:pStyle w:val="6F5739AC204B4C84BF7B26717E7C012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98"/>
    <w:rsid w:val="0075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4F88C50D44F658D4CC3C149EAFD1D">
    <w:name w:val="FC14F88C50D44F658D4CC3C149EAFD1D"/>
  </w:style>
  <w:style w:type="paragraph" w:customStyle="1" w:styleId="E65CFEC1787C476EA89BD7B3F9B840BC">
    <w:name w:val="E65CFEC1787C476EA89BD7B3F9B840BC"/>
  </w:style>
  <w:style w:type="paragraph" w:customStyle="1" w:styleId="3B675541481D47CE9C2E4021EC02ED7F">
    <w:name w:val="3B675541481D47CE9C2E4021EC02ED7F"/>
  </w:style>
  <w:style w:type="paragraph" w:customStyle="1" w:styleId="80D7C9B5D9004675BD636B659CC77836">
    <w:name w:val="80D7C9B5D9004675BD636B659CC77836"/>
  </w:style>
  <w:style w:type="paragraph" w:customStyle="1" w:styleId="A5E82804D97A4AD381E32A5BDF6DE779">
    <w:name w:val="A5E82804D97A4AD381E32A5BDF6DE779"/>
  </w:style>
  <w:style w:type="paragraph" w:customStyle="1" w:styleId="6584EAC7B80C47F681523F74DE4CDEA1">
    <w:name w:val="6584EAC7B80C47F681523F74DE4CDEA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5BDAB8E57F44FCB84001FF4AF310568">
    <w:name w:val="D5BDAB8E57F44FCB84001FF4AF310568"/>
  </w:style>
  <w:style w:type="paragraph" w:customStyle="1" w:styleId="69ED16237D8C4119B929B7B90995DDB1">
    <w:name w:val="69ED16237D8C4119B929B7B90995DDB1"/>
  </w:style>
  <w:style w:type="paragraph" w:customStyle="1" w:styleId="DF20BFA033CC4F75BBA9D70E7DBE964C">
    <w:name w:val="DF20BFA033CC4F75BBA9D70E7DBE964C"/>
  </w:style>
  <w:style w:type="paragraph" w:customStyle="1" w:styleId="DF9AFA10575744E69ACBC7FDE9CD660A">
    <w:name w:val="DF9AFA10575744E69ACBC7FDE9CD660A"/>
  </w:style>
  <w:style w:type="paragraph" w:customStyle="1" w:styleId="2B4FCBC83B304F8A9E99ED23B3FDCFF9">
    <w:name w:val="2B4FCBC83B304F8A9E99ED23B3FDCFF9"/>
  </w:style>
  <w:style w:type="paragraph" w:customStyle="1" w:styleId="E2FB3FB34D2A49F7BAE07C47E672FE33">
    <w:name w:val="E2FB3FB34D2A49F7BAE07C47E672FE33"/>
  </w:style>
  <w:style w:type="paragraph" w:customStyle="1" w:styleId="A52AAEA5E37F4E618A706DBE910797E0">
    <w:name w:val="A52AAEA5E37F4E618A706DBE910797E0"/>
  </w:style>
  <w:style w:type="paragraph" w:customStyle="1" w:styleId="61DAAE9E4B5A43A1A0A4168BB3FC516D">
    <w:name w:val="61DAAE9E4B5A43A1A0A4168BB3FC516D"/>
  </w:style>
  <w:style w:type="paragraph" w:customStyle="1" w:styleId="2F4C74A9EFFD4671BCF9BB7E3E74898E">
    <w:name w:val="2F4C74A9EFFD4671BCF9BB7E3E74898E"/>
  </w:style>
  <w:style w:type="paragraph" w:customStyle="1" w:styleId="E303F155DEA14F2ABEEE17BCC78DD8F4">
    <w:name w:val="E303F155DEA14F2ABEEE17BCC78DD8F4"/>
  </w:style>
  <w:style w:type="paragraph" w:customStyle="1" w:styleId="B981186690D143AC9BE0713123D60997">
    <w:name w:val="B981186690D143AC9BE0713123D60997"/>
  </w:style>
  <w:style w:type="paragraph" w:customStyle="1" w:styleId="BE03146EA8E24D4CAC16D350E84EB8B7">
    <w:name w:val="BE03146EA8E24D4CAC16D350E84EB8B7"/>
  </w:style>
  <w:style w:type="paragraph" w:customStyle="1" w:styleId="F191CE1451BE4E57AF01B4225C26EA4B">
    <w:name w:val="F191CE1451BE4E57AF01B4225C26EA4B"/>
  </w:style>
  <w:style w:type="paragraph" w:customStyle="1" w:styleId="D9515418EC48419DA15CE0F1E661D152">
    <w:name w:val="D9515418EC48419DA15CE0F1E661D152"/>
  </w:style>
  <w:style w:type="paragraph" w:customStyle="1" w:styleId="47F03F494DA0455FA173A0F9F3C4D92C">
    <w:name w:val="47F03F494DA0455FA173A0F9F3C4D92C"/>
  </w:style>
  <w:style w:type="paragraph" w:customStyle="1" w:styleId="A9A5E9AF40DB49CDBD36C1ED865D6533">
    <w:name w:val="A9A5E9AF40DB49CDBD36C1ED865D6533"/>
  </w:style>
  <w:style w:type="paragraph" w:customStyle="1" w:styleId="3E189F4DA6744FEB99D07A484B608968">
    <w:name w:val="3E189F4DA6744FEB99D07A484B608968"/>
  </w:style>
  <w:style w:type="paragraph" w:customStyle="1" w:styleId="D822CD67A869490490F26061605FBB09">
    <w:name w:val="D822CD67A869490490F26061605FBB09"/>
  </w:style>
  <w:style w:type="paragraph" w:customStyle="1" w:styleId="D2CD5C023DB14BAAA9B212CCF0D51C38">
    <w:name w:val="D2CD5C023DB14BAAA9B212CCF0D51C38"/>
  </w:style>
  <w:style w:type="paragraph" w:customStyle="1" w:styleId="E035FFCA0EE94B09BCFD43400C1B9944">
    <w:name w:val="E035FFCA0EE94B09BCFD43400C1B9944"/>
  </w:style>
  <w:style w:type="paragraph" w:customStyle="1" w:styleId="A295FB3212B3414A856E81CE906C125F">
    <w:name w:val="A295FB3212B3414A856E81CE906C125F"/>
  </w:style>
  <w:style w:type="paragraph" w:customStyle="1" w:styleId="DE48C3A672D7471EA8D3F6BEBC7F2023">
    <w:name w:val="DE48C3A672D7471EA8D3F6BEBC7F2023"/>
  </w:style>
  <w:style w:type="paragraph" w:customStyle="1" w:styleId="74A2A43E0E55454395AA97DD0C2F3033">
    <w:name w:val="74A2A43E0E55454395AA97DD0C2F3033"/>
  </w:style>
  <w:style w:type="paragraph" w:customStyle="1" w:styleId="4CDEC8E7B0E6469A8802013B72C8353C">
    <w:name w:val="4CDEC8E7B0E6469A8802013B72C8353C"/>
  </w:style>
  <w:style w:type="paragraph" w:customStyle="1" w:styleId="9BEF4E327CAA4C8682E1F2870B11C07D">
    <w:name w:val="9BEF4E327CAA4C8682E1F2870B11C07D"/>
  </w:style>
  <w:style w:type="paragraph" w:customStyle="1" w:styleId="B8CD73145D0F41F3A410C6E465606314">
    <w:name w:val="B8CD73145D0F41F3A410C6E465606314"/>
  </w:style>
  <w:style w:type="paragraph" w:customStyle="1" w:styleId="9E07D387E59944A5BFAF7ED465592FE8">
    <w:name w:val="9E07D387E59944A5BFAF7ED465592FE8"/>
  </w:style>
  <w:style w:type="paragraph" w:customStyle="1" w:styleId="50340F2CEF4442F38623A582D06DCE5C">
    <w:name w:val="50340F2CEF4442F38623A582D06DCE5C"/>
  </w:style>
  <w:style w:type="paragraph" w:customStyle="1" w:styleId="52B5C726E607469CA00BE528D5CC93D6">
    <w:name w:val="52B5C726E607469CA00BE528D5CC93D6"/>
  </w:style>
  <w:style w:type="paragraph" w:customStyle="1" w:styleId="AE25E856E8BF46D9AE54DFA016F3193F">
    <w:name w:val="AE25E856E8BF46D9AE54DFA016F3193F"/>
  </w:style>
  <w:style w:type="paragraph" w:customStyle="1" w:styleId="E58737A039DA47368C29064ACB2A08E9">
    <w:name w:val="E58737A039DA47368C29064ACB2A08E9"/>
  </w:style>
  <w:style w:type="paragraph" w:customStyle="1" w:styleId="6B591465C1C2458892DEE01454EF473E">
    <w:name w:val="6B591465C1C2458892DEE01454EF473E"/>
  </w:style>
  <w:style w:type="paragraph" w:customStyle="1" w:styleId="5F5698A153694106A1A28E7495567AE2">
    <w:name w:val="5F5698A153694106A1A28E7495567AE2"/>
  </w:style>
  <w:style w:type="paragraph" w:customStyle="1" w:styleId="0AAE129081E94D0091BA0AB81DB8B7FE">
    <w:name w:val="0AAE129081E94D0091BA0AB81DB8B7FE"/>
  </w:style>
  <w:style w:type="paragraph" w:customStyle="1" w:styleId="7266E818431E4987831A83F24A8F01CC">
    <w:name w:val="7266E818431E4987831A83F24A8F01CC"/>
  </w:style>
  <w:style w:type="paragraph" w:customStyle="1" w:styleId="D65B7E91F31D44C7807A931F7381F633">
    <w:name w:val="D65B7E91F31D44C7807A931F7381F633"/>
  </w:style>
  <w:style w:type="paragraph" w:customStyle="1" w:styleId="A4FDD24DF76147CABA03AA93EF91A54B">
    <w:name w:val="A4FDD24DF76147CABA03AA93EF91A54B"/>
  </w:style>
  <w:style w:type="paragraph" w:customStyle="1" w:styleId="A995A0A0F86A471988BFD471FB1B6043">
    <w:name w:val="A995A0A0F86A471988BFD471FB1B6043"/>
  </w:style>
  <w:style w:type="paragraph" w:customStyle="1" w:styleId="21853A6DCA2A497C95ADED8931327B12">
    <w:name w:val="21853A6DCA2A497C95ADED8931327B12"/>
  </w:style>
  <w:style w:type="paragraph" w:customStyle="1" w:styleId="0687DC7A1DF0472899A7DEC49C30C09D">
    <w:name w:val="0687DC7A1DF0472899A7DEC49C30C09D"/>
  </w:style>
  <w:style w:type="paragraph" w:customStyle="1" w:styleId="4CA4319486AC46E5B8C4FEADFEE56ABF">
    <w:name w:val="4CA4319486AC46E5B8C4FEADFEE56ABF"/>
  </w:style>
  <w:style w:type="paragraph" w:customStyle="1" w:styleId="92F4F819181B4AC599E9B8BF1180613A">
    <w:name w:val="92F4F819181B4AC599E9B8BF1180613A"/>
  </w:style>
  <w:style w:type="paragraph" w:customStyle="1" w:styleId="646F18EC51A1461A87FD357495A3770A">
    <w:name w:val="646F18EC51A1461A87FD357495A3770A"/>
  </w:style>
  <w:style w:type="paragraph" w:customStyle="1" w:styleId="E1831CDB3BF34760B185805048D3FE34">
    <w:name w:val="E1831CDB3BF34760B185805048D3FE34"/>
  </w:style>
  <w:style w:type="paragraph" w:customStyle="1" w:styleId="23E1F503149148D49BE27A08CCEC1636">
    <w:name w:val="23E1F503149148D49BE27A08CCEC1636"/>
  </w:style>
  <w:style w:type="paragraph" w:customStyle="1" w:styleId="3A8D41AFE6534446A5A7B59F02F0811A">
    <w:name w:val="3A8D41AFE6534446A5A7B59F02F0811A"/>
  </w:style>
  <w:style w:type="paragraph" w:customStyle="1" w:styleId="D56BDA22FA814461AA67E8D3FA0A2190">
    <w:name w:val="D56BDA22FA814461AA67E8D3FA0A2190"/>
  </w:style>
  <w:style w:type="paragraph" w:customStyle="1" w:styleId="84D91AF53FC24801950BA98AEBEF700D">
    <w:name w:val="84D91AF53FC24801950BA98AEBEF700D"/>
  </w:style>
  <w:style w:type="paragraph" w:customStyle="1" w:styleId="E1F614BC2D0A4F5FB31AFA71D44DB1B1">
    <w:name w:val="E1F614BC2D0A4F5FB31AFA71D44DB1B1"/>
  </w:style>
  <w:style w:type="paragraph" w:customStyle="1" w:styleId="FDBFB18D2781426F8768E293EE701922">
    <w:name w:val="FDBFB18D2781426F8768E293EE701922"/>
  </w:style>
  <w:style w:type="paragraph" w:customStyle="1" w:styleId="41D0FD515B8E4B57A38EC7F006598B1D">
    <w:name w:val="41D0FD515B8E4B57A38EC7F006598B1D"/>
  </w:style>
  <w:style w:type="paragraph" w:customStyle="1" w:styleId="D6BC1E20293748C6AD0BDD09695382ED">
    <w:name w:val="D6BC1E20293748C6AD0BDD09695382ED"/>
  </w:style>
  <w:style w:type="paragraph" w:customStyle="1" w:styleId="F529172153FC4710A30989D6CC349C4E">
    <w:name w:val="F529172153FC4710A30989D6CC349C4E"/>
  </w:style>
  <w:style w:type="paragraph" w:customStyle="1" w:styleId="EAA1743AC62E4013B7E1DAA9867CC041">
    <w:name w:val="EAA1743AC62E4013B7E1DAA9867CC041"/>
  </w:style>
  <w:style w:type="paragraph" w:customStyle="1" w:styleId="E951A88E95EB454B9352B3A5D1D5A370">
    <w:name w:val="E951A88E95EB454B9352B3A5D1D5A370"/>
  </w:style>
  <w:style w:type="paragraph" w:customStyle="1" w:styleId="6F5739AC204B4C84BF7B26717E7C012C">
    <w:name w:val="6F5739AC204B4C84BF7B26717E7C012C"/>
  </w:style>
  <w:style w:type="paragraph" w:customStyle="1" w:styleId="EBEBACF293404BE888A452E3507B7446">
    <w:name w:val="EBEBACF293404BE888A452E3507B7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users and solutions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Users and Solutions</vt:lpstr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 and Solutions</dc:title>
  <dc:subject/>
  <dc:creator>SercH MateoS</dc:creator>
  <cp:keywords/>
  <dc:description/>
  <cp:lastModifiedBy>SercH MateoS</cp:lastModifiedBy>
  <cp:revision>1</cp:revision>
  <dcterms:created xsi:type="dcterms:W3CDTF">2022-10-27T17:32:00Z</dcterms:created>
  <dcterms:modified xsi:type="dcterms:W3CDTF">2022-10-27T19:58:00Z</dcterms:modified>
</cp:coreProperties>
</file>