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20B84" w14:textId="7B3A9C91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A30ADAD679484A0DAF92DEBB624C9DE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F0150E">
            <w:t>Goal and Users</w:t>
          </w:r>
        </w:sdtContent>
      </w:sdt>
    </w:p>
    <w:p w14:paraId="21D0C343" w14:textId="1854EACF" w:rsidR="00B823AA" w:rsidRDefault="00F0150E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60DFA200" w14:textId="0A914E44" w:rsidR="00E81978" w:rsidRDefault="00F0150E" w:rsidP="00B823AA">
      <w:pPr>
        <w:pStyle w:val="Title2"/>
      </w:pPr>
      <w:r>
        <w:t>Southern New Hampshire University</w:t>
      </w:r>
    </w:p>
    <w:p w14:paraId="03742E0B" w14:textId="1B171D56" w:rsidR="00F0150E" w:rsidRDefault="00F0150E">
      <w:r>
        <w:br w:type="page"/>
      </w:r>
    </w:p>
    <w:p w14:paraId="60CD2EB4" w14:textId="6DED5C2A" w:rsidR="00F0150E" w:rsidRDefault="00F0150E" w:rsidP="00B823AA">
      <w:pPr>
        <w:pStyle w:val="Title2"/>
      </w:pPr>
      <w:r>
        <w:lastRenderedPageBreak/>
        <w:t>Inventory App</w:t>
      </w:r>
    </w:p>
    <w:p w14:paraId="45F5A002" w14:textId="11E3F6C8" w:rsidR="00F0150E" w:rsidRDefault="00F0150E" w:rsidP="00F0150E">
      <w:pPr>
        <w:pStyle w:val="Title2"/>
        <w:jc w:val="both"/>
      </w:pPr>
      <w:r>
        <w:tab/>
      </w:r>
      <w:r w:rsidR="00F40BFC">
        <w:tab/>
        <w:t>Mobile2App contemplate</w:t>
      </w:r>
      <w:r w:rsidR="00BD6AEA">
        <w:t>s</w:t>
      </w:r>
      <w:r w:rsidR="00F40BFC">
        <w:t xml:space="preserve"> three different app</w:t>
      </w:r>
      <w:r w:rsidR="00BD6AEA">
        <w:t>s</w:t>
      </w:r>
      <w:r w:rsidR="00F40BFC">
        <w:t xml:space="preserve"> that I </w:t>
      </w:r>
      <w:r w:rsidR="00BD6AEA">
        <w:t>can</w:t>
      </w:r>
      <w:r w:rsidR="00F40BFC">
        <w:t xml:space="preserve"> develop and research to provide the best possible solution to our customers. I decide to choose Option #1 Inventory App. The Inventory App intend</w:t>
      </w:r>
      <w:r w:rsidR="00495CCE">
        <w:t>s</w:t>
      </w:r>
      <w:r w:rsidR="00F40BFC">
        <w:t xml:space="preserve"> to track the items within a warehouse, retail store, or small business. The Inventory App would be restricted, so the app will require a login username and password.  Also, if a new user </w:t>
      </w:r>
      <w:r w:rsidR="0021210E">
        <w:t>would</w:t>
      </w:r>
      <w:r w:rsidR="00F40BFC">
        <w:t xml:space="preserve"> like to use the Inventory </w:t>
      </w:r>
      <w:r w:rsidR="00495CCE">
        <w:t>App,</w:t>
      </w:r>
      <w:r w:rsidR="00F40BFC">
        <w:t xml:space="preserve"> </w:t>
      </w:r>
      <w:r w:rsidR="00495CCE">
        <w:t>they</w:t>
      </w:r>
      <w:r w:rsidR="00F40BFC">
        <w:t xml:space="preserve"> will have the option to register.</w:t>
      </w:r>
      <w:r w:rsidR="0021210E">
        <w:t xml:space="preserve"> In the app, the users are available to display all the items in the inventory so they would be available to check what the business currently h</w:t>
      </w:r>
      <w:r w:rsidR="00495CCE">
        <w:t>as</w:t>
      </w:r>
      <w:r w:rsidR="0021210E">
        <w:t xml:space="preserve"> or what would be needed to order. The Inventory App would allow the user to add, remove, increase, </w:t>
      </w:r>
      <w:r w:rsidR="00495CCE">
        <w:t xml:space="preserve">or </w:t>
      </w:r>
      <w:r w:rsidR="0021210E">
        <w:t>decrease specific items to keep a</w:t>
      </w:r>
      <w:r w:rsidR="00495CCE">
        <w:t>n</w:t>
      </w:r>
      <w:r w:rsidR="0021210E">
        <w:t xml:space="preserve"> organize</w:t>
      </w:r>
      <w:r w:rsidR="00495CCE">
        <w:t>d</w:t>
      </w:r>
      <w:r w:rsidR="0021210E">
        <w:t xml:space="preserve"> inventory and prevent shrinks. </w:t>
      </w:r>
      <w:r w:rsidR="008929C4">
        <w:t xml:space="preserve">Also, the Inventory application will notify </w:t>
      </w:r>
      <w:r w:rsidR="00495CCE">
        <w:t xml:space="preserve">the </w:t>
      </w:r>
      <w:r w:rsidR="008929C4">
        <w:t>user</w:t>
      </w:r>
      <w:r w:rsidR="00495CCE">
        <w:t>s</w:t>
      </w:r>
      <w:r w:rsidR="008929C4">
        <w:t xml:space="preserve"> once the amount of any item in the inventory has been reduc</w:t>
      </w:r>
      <w:r w:rsidR="00495CCE">
        <w:t>ed</w:t>
      </w:r>
      <w:r w:rsidR="008929C4">
        <w:t xml:space="preserve"> to zero, this help</w:t>
      </w:r>
      <w:r w:rsidR="00495CCE">
        <w:t>s</w:t>
      </w:r>
      <w:r w:rsidR="008929C4">
        <w:t xml:space="preserve"> the business to prepare for a high volume o</w:t>
      </w:r>
      <w:r w:rsidR="00495CCE">
        <w:t>f</w:t>
      </w:r>
      <w:r w:rsidR="008929C4">
        <w:t xml:space="preserve"> demand </w:t>
      </w:r>
      <w:r w:rsidR="00495CCE">
        <w:t>for</w:t>
      </w:r>
      <w:r w:rsidR="008929C4">
        <w:t xml:space="preserve"> certain items. </w:t>
      </w:r>
      <w:r w:rsidR="00BF0D07">
        <w:t xml:space="preserve">The Inventory App </w:t>
      </w:r>
      <w:r w:rsidR="00856869">
        <w:t xml:space="preserve">will distribute the item in one size and the quantity </w:t>
      </w:r>
      <w:r w:rsidR="00495CCE">
        <w:t>o</w:t>
      </w:r>
      <w:r w:rsidR="00856869">
        <w:t xml:space="preserve">n the opposite side and the user would be able to edit the amount. </w:t>
      </w:r>
    </w:p>
    <w:p w14:paraId="77942537" w14:textId="01028701" w:rsidR="006926AC" w:rsidRDefault="00856869" w:rsidP="00F0150E">
      <w:pPr>
        <w:pStyle w:val="Title2"/>
        <w:jc w:val="both"/>
      </w:pPr>
      <w:r>
        <w:tab/>
        <w:t>The Inventory App will need to be outstanding from the rest of the competitor</w:t>
      </w:r>
      <w:r w:rsidR="00495CCE">
        <w:t>s</w:t>
      </w:r>
      <w:r>
        <w:t xml:space="preserve"> and research will need to be implemented to </w:t>
      </w:r>
      <w:r w:rsidR="000B3F60">
        <w:t>make sure that we can offer a better product. Our first competitor would be “</w:t>
      </w:r>
      <w:proofErr w:type="spellStart"/>
      <w:r w:rsidR="000B3F60">
        <w:t>Sortly</w:t>
      </w:r>
      <w:proofErr w:type="spellEnd"/>
      <w:r w:rsidR="000B3F60">
        <w:t xml:space="preserve">: Inventory Simplified”. </w:t>
      </w:r>
      <w:proofErr w:type="spellStart"/>
      <w:r w:rsidR="000B3F60">
        <w:t>Sortly</w:t>
      </w:r>
      <w:proofErr w:type="spellEnd"/>
      <w:r w:rsidR="000B3F60">
        <w:t xml:space="preserve"> App access and update visual inventory by speeding up the count by scanning barcode</w:t>
      </w:r>
      <w:r w:rsidR="00495CCE">
        <w:t>s</w:t>
      </w:r>
      <w:r w:rsidR="000B3F60">
        <w:t xml:space="preserve"> and QR, upload</w:t>
      </w:r>
      <w:r w:rsidR="00495CCE">
        <w:t>ing</w:t>
      </w:r>
      <w:r w:rsidR="000B3F60">
        <w:t xml:space="preserve"> high-resolution photos</w:t>
      </w:r>
      <w:r w:rsidR="00495CCE">
        <w:t>,</w:t>
      </w:r>
      <w:r w:rsidR="000B3F60">
        <w:t xml:space="preserve"> and alert</w:t>
      </w:r>
      <w:r w:rsidR="00495CCE">
        <w:t>ing</w:t>
      </w:r>
      <w:r w:rsidR="000B3F60">
        <w:t xml:space="preserve"> </w:t>
      </w:r>
      <w:r w:rsidR="00495CCE">
        <w:t xml:space="preserve">the </w:t>
      </w:r>
      <w:r w:rsidR="000B3F60">
        <w:t>user</w:t>
      </w:r>
      <w:r w:rsidR="00495CCE">
        <w:t xml:space="preserve">s </w:t>
      </w:r>
      <w:r w:rsidR="000B3F60">
        <w:t xml:space="preserve">when </w:t>
      </w:r>
      <w:r w:rsidR="00495CCE">
        <w:t>an</w:t>
      </w:r>
      <w:r w:rsidR="000B3F60">
        <w:t xml:space="preserve"> item is running low. Shortly can scan barcode</w:t>
      </w:r>
      <w:r w:rsidR="00495CCE">
        <w:t>s</w:t>
      </w:r>
      <w:r w:rsidR="000B3F60">
        <w:t xml:space="preserve"> and QR which make</w:t>
      </w:r>
      <w:r w:rsidR="00495CCE">
        <w:t>s</w:t>
      </w:r>
      <w:r w:rsidR="000B3F60">
        <w:t xml:space="preserve"> the reaching process easier, but their security system is not as efficient as ours. </w:t>
      </w:r>
      <w:r w:rsidR="006926AC">
        <w:t>Our second competitor is “</w:t>
      </w:r>
      <w:proofErr w:type="spellStart"/>
      <w:r w:rsidR="006926AC">
        <w:t>Tookstock</w:t>
      </w:r>
      <w:proofErr w:type="spellEnd"/>
      <w:r w:rsidR="006926AC">
        <w:t xml:space="preserve">”, </w:t>
      </w:r>
      <w:proofErr w:type="spellStart"/>
      <w:r w:rsidR="006926AC">
        <w:t>Tookstock</w:t>
      </w:r>
      <w:proofErr w:type="spellEnd"/>
      <w:r w:rsidR="006926AC">
        <w:t xml:space="preserve"> integrate</w:t>
      </w:r>
      <w:r w:rsidR="00495CCE">
        <w:t>s</w:t>
      </w:r>
      <w:r w:rsidR="006926AC">
        <w:t xml:space="preserve"> business directly with the supplier, track</w:t>
      </w:r>
      <w:r w:rsidR="00495CCE">
        <w:t>ing</w:t>
      </w:r>
      <w:r w:rsidR="006926AC">
        <w:t xml:space="preserve"> inventory</w:t>
      </w:r>
      <w:r w:rsidR="00300C6A">
        <w:t xml:space="preserve"> and order</w:t>
      </w:r>
      <w:r w:rsidR="00495CCE">
        <w:t>s</w:t>
      </w:r>
      <w:r w:rsidR="00300C6A">
        <w:t xml:space="preserve"> automatically. </w:t>
      </w:r>
      <w:proofErr w:type="spellStart"/>
      <w:r w:rsidR="00300C6A">
        <w:t>Tookstock</w:t>
      </w:r>
      <w:proofErr w:type="spellEnd"/>
      <w:r w:rsidR="00300C6A">
        <w:t xml:space="preserve"> allow</w:t>
      </w:r>
      <w:r w:rsidR="00495CCE">
        <w:t>s</w:t>
      </w:r>
      <w:r w:rsidR="00300C6A">
        <w:t xml:space="preserve"> the visibility of the inventory to all the user</w:t>
      </w:r>
      <w:r w:rsidR="00495CCE">
        <w:t>s</w:t>
      </w:r>
      <w:r w:rsidR="00300C6A">
        <w:t>, ha</w:t>
      </w:r>
      <w:r w:rsidR="00495CCE">
        <w:t>s</w:t>
      </w:r>
      <w:r w:rsidR="00300C6A">
        <w:t xml:space="preserve"> the option of auto-order when the supply goes low and recommend</w:t>
      </w:r>
      <w:r w:rsidR="00495CCE">
        <w:t>s</w:t>
      </w:r>
      <w:r w:rsidR="00300C6A">
        <w:t xml:space="preserve"> product to order like what is selling the most. </w:t>
      </w:r>
      <w:proofErr w:type="spellStart"/>
      <w:r w:rsidR="00300C6A">
        <w:t>Tookstock</w:t>
      </w:r>
      <w:proofErr w:type="spellEnd"/>
      <w:r w:rsidR="00300C6A">
        <w:t xml:space="preserve"> has amazing features that outstand </w:t>
      </w:r>
      <w:r w:rsidR="00CD5C5A">
        <w:t>as</w:t>
      </w:r>
      <w:r w:rsidR="00300C6A">
        <w:t xml:space="preserve"> auto-reorder, which could be </w:t>
      </w:r>
      <w:r w:rsidR="00300C6A">
        <w:lastRenderedPageBreak/>
        <w:t>bad since if the inventory is not count</w:t>
      </w:r>
      <w:r w:rsidR="00CD5C5A">
        <w:t>ed</w:t>
      </w:r>
      <w:r w:rsidR="00300C6A">
        <w:t xml:space="preserve"> correctly, it can overflow the inventory, also allow all the user</w:t>
      </w:r>
      <w:r w:rsidR="00CD5C5A">
        <w:t>s</w:t>
      </w:r>
      <w:r w:rsidR="00300C6A">
        <w:t xml:space="preserve"> to see the inventory can be harmful since the security would be minimized and it could end up in a surplus o</w:t>
      </w:r>
      <w:r w:rsidR="00CD5C5A">
        <w:t>r</w:t>
      </w:r>
      <w:r w:rsidR="00300C6A">
        <w:t xml:space="preserve"> deficit in some products.</w:t>
      </w:r>
    </w:p>
    <w:p w14:paraId="12FB6CA8" w14:textId="4E6AF950" w:rsidR="00300C6A" w:rsidRDefault="00300C6A" w:rsidP="00F0150E">
      <w:pPr>
        <w:pStyle w:val="Title2"/>
        <w:jc w:val="both"/>
      </w:pPr>
      <w:r>
        <w:tab/>
      </w:r>
      <w:r w:rsidR="008A12E4">
        <w:t>Our Inventory App would be easy and understandable so anybody can use it, but we will focus on Business Owner who will need to track their inventory which allow</w:t>
      </w:r>
      <w:r w:rsidR="00CD5C5A">
        <w:t>s</w:t>
      </w:r>
      <w:r w:rsidR="008A12E4">
        <w:t xml:space="preserve"> them to calculate their P/L (Profit and Lose)</w:t>
      </w:r>
      <w:r w:rsidR="00CF7191">
        <w:t xml:space="preserve"> on each item and this allow</w:t>
      </w:r>
      <w:r w:rsidR="00CD5C5A">
        <w:t>s</w:t>
      </w:r>
      <w:r w:rsidR="00CF7191">
        <w:t xml:space="preserve"> them to check what is selling the most or what people are looking for. Manager</w:t>
      </w:r>
      <w:r w:rsidR="00CD5C5A">
        <w:t>s</w:t>
      </w:r>
      <w:r w:rsidR="00CF7191">
        <w:t xml:space="preserve"> </w:t>
      </w:r>
      <w:r w:rsidR="00CD5C5A">
        <w:t>i</w:t>
      </w:r>
      <w:r w:rsidR="00CF7191">
        <w:t>n warehouse</w:t>
      </w:r>
      <w:r w:rsidR="00CD5C5A">
        <w:t>s</w:t>
      </w:r>
      <w:r w:rsidR="00CF7191">
        <w:t>, retail stores</w:t>
      </w:r>
      <w:r w:rsidR="00CD5C5A">
        <w:t>,</w:t>
      </w:r>
      <w:r w:rsidR="00CF7191">
        <w:t xml:space="preserve"> or small businesses can access their inventory and identify the deficit or surplus in the items, also they would be able to order what is missing or process markdown</w:t>
      </w:r>
      <w:r w:rsidR="00CD5C5A">
        <w:t>s</w:t>
      </w:r>
      <w:r w:rsidR="00CF7191">
        <w:t xml:space="preserve"> more accurate</w:t>
      </w:r>
      <w:r w:rsidR="00CD5C5A">
        <w:t>ly</w:t>
      </w:r>
      <w:r w:rsidR="00CF7191">
        <w:t xml:space="preserve">. </w:t>
      </w:r>
      <w:r w:rsidR="00BD6AEA">
        <w:t>Personal assistances are a good target audience since they will have to keep track of necessities of what their clients are going to need or always be on top of the supply necess</w:t>
      </w:r>
      <w:r w:rsidR="00CD5C5A">
        <w:t>ities</w:t>
      </w:r>
      <w:r w:rsidR="00BD6AEA">
        <w:t xml:space="preserve">. Our main goal is to </w:t>
      </w:r>
      <w:r w:rsidR="00CD5C5A">
        <w:t>make inventory</w:t>
      </w:r>
      <w:r w:rsidR="00BD6AEA">
        <w:t xml:space="preserve"> management easier to t</w:t>
      </w:r>
      <w:r w:rsidR="00CD5C5A">
        <w:t>r</w:t>
      </w:r>
      <w:r w:rsidR="00BD6AEA">
        <w:t>ack in the most secure way, so our customer</w:t>
      </w:r>
      <w:r w:rsidR="00CD5C5A">
        <w:t>s</w:t>
      </w:r>
      <w:r w:rsidR="00BD6AEA">
        <w:t xml:space="preserve"> can focus on their tasks.</w:t>
      </w:r>
    </w:p>
    <w:p w14:paraId="240468D2" w14:textId="58361555" w:rsidR="00300C6A" w:rsidRDefault="00300C6A" w:rsidP="00F0150E">
      <w:pPr>
        <w:pStyle w:val="Title2"/>
        <w:jc w:val="both"/>
      </w:pPr>
      <w:r>
        <w:tab/>
      </w:r>
    </w:p>
    <w:p w14:paraId="68CF254D" w14:textId="77777777" w:rsidR="006926AC" w:rsidRDefault="006926AC">
      <w:r>
        <w:br w:type="page"/>
      </w:r>
    </w:p>
    <w:p w14:paraId="7B4EEF33" w14:textId="0BC46349" w:rsidR="00856869" w:rsidRDefault="006926AC" w:rsidP="006926AC">
      <w:pPr>
        <w:pStyle w:val="Title2"/>
      </w:pPr>
      <w:r>
        <w:lastRenderedPageBreak/>
        <w:t>Resource</w:t>
      </w:r>
    </w:p>
    <w:p w14:paraId="02A1E8B9" w14:textId="2C4E5573" w:rsidR="006926AC" w:rsidRDefault="006926AC" w:rsidP="006926AC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kern w:val="0"/>
          <w:lang w:eastAsia="en-US"/>
        </w:rPr>
      </w:pPr>
      <w:r w:rsidRPr="006926AC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Inventory simplified</w:t>
      </w:r>
      <w:r w:rsidRPr="006926AC">
        <w:rPr>
          <w:rFonts w:ascii="Times New Roman" w:eastAsia="Times New Roman" w:hAnsi="Times New Roman" w:cs="Times New Roman"/>
          <w:kern w:val="0"/>
          <w:lang w:eastAsia="en-US"/>
        </w:rPr>
        <w:t xml:space="preserve">. </w:t>
      </w:r>
      <w:proofErr w:type="spellStart"/>
      <w:r w:rsidRPr="006926AC">
        <w:rPr>
          <w:rFonts w:ascii="Times New Roman" w:eastAsia="Times New Roman" w:hAnsi="Times New Roman" w:cs="Times New Roman"/>
          <w:kern w:val="0"/>
          <w:lang w:eastAsia="en-US"/>
        </w:rPr>
        <w:t>Sortly</w:t>
      </w:r>
      <w:proofErr w:type="spellEnd"/>
      <w:r w:rsidRPr="006926AC">
        <w:rPr>
          <w:rFonts w:ascii="Times New Roman" w:eastAsia="Times New Roman" w:hAnsi="Times New Roman" w:cs="Times New Roman"/>
          <w:kern w:val="0"/>
          <w:lang w:eastAsia="en-US"/>
        </w:rPr>
        <w:t xml:space="preserve">. (n.d.). Retrieved November 1, 2022, from </w:t>
      </w:r>
      <w:hyperlink r:id="rId9" w:history="1">
        <w:r w:rsidR="00300C6A" w:rsidRPr="006926AC">
          <w:rPr>
            <w:rStyle w:val="Hyperlink"/>
            <w:rFonts w:ascii="Times New Roman" w:eastAsia="Times New Roman" w:hAnsi="Times New Roman" w:cs="Times New Roman"/>
            <w:kern w:val="0"/>
            <w:lang w:eastAsia="en-US"/>
          </w:rPr>
          <w:t>https://www.sortly.com/</w:t>
        </w:r>
      </w:hyperlink>
      <w:r w:rsidRPr="006926AC">
        <w:rPr>
          <w:rFonts w:ascii="Times New Roman" w:eastAsia="Times New Roman" w:hAnsi="Times New Roman" w:cs="Times New Roman"/>
          <w:kern w:val="0"/>
          <w:lang w:eastAsia="en-US"/>
        </w:rPr>
        <w:t xml:space="preserve"> </w:t>
      </w:r>
    </w:p>
    <w:p w14:paraId="6A9EB2A0" w14:textId="77777777" w:rsidR="00300C6A" w:rsidRPr="00300C6A" w:rsidRDefault="00300C6A" w:rsidP="00300C6A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kern w:val="0"/>
          <w:lang w:eastAsia="en-US"/>
        </w:rPr>
      </w:pPr>
      <w:r w:rsidRPr="00300C6A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Integrated Inventory Management</w:t>
      </w:r>
      <w:r w:rsidRPr="00300C6A">
        <w:rPr>
          <w:rFonts w:ascii="Times New Roman" w:eastAsia="Times New Roman" w:hAnsi="Times New Roman" w:cs="Times New Roman"/>
          <w:kern w:val="0"/>
          <w:lang w:eastAsia="en-US"/>
        </w:rPr>
        <w:t xml:space="preserve">. </w:t>
      </w:r>
      <w:proofErr w:type="spellStart"/>
      <w:r w:rsidRPr="00300C6A">
        <w:rPr>
          <w:rFonts w:ascii="Times New Roman" w:eastAsia="Times New Roman" w:hAnsi="Times New Roman" w:cs="Times New Roman"/>
          <w:kern w:val="0"/>
          <w:lang w:eastAsia="en-US"/>
        </w:rPr>
        <w:t>Tookstock</w:t>
      </w:r>
      <w:proofErr w:type="spellEnd"/>
      <w:r w:rsidRPr="00300C6A">
        <w:rPr>
          <w:rFonts w:ascii="Times New Roman" w:eastAsia="Times New Roman" w:hAnsi="Times New Roman" w:cs="Times New Roman"/>
          <w:kern w:val="0"/>
          <w:lang w:eastAsia="en-US"/>
        </w:rPr>
        <w:t xml:space="preserve">. (n.d.). Retrieved November 1, 2022, from https://tookstock.com/ </w:t>
      </w:r>
    </w:p>
    <w:p w14:paraId="584B5B95" w14:textId="77777777" w:rsidR="00300C6A" w:rsidRPr="006926AC" w:rsidRDefault="00300C6A" w:rsidP="006926AC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kern w:val="0"/>
          <w:lang w:eastAsia="en-US"/>
        </w:rPr>
      </w:pPr>
    </w:p>
    <w:p w14:paraId="0821A620" w14:textId="77777777" w:rsidR="006926AC" w:rsidRDefault="006926AC" w:rsidP="006926AC">
      <w:pPr>
        <w:pStyle w:val="Title2"/>
      </w:pPr>
    </w:p>
    <w:p w14:paraId="6B29DDF5" w14:textId="01EF96DA" w:rsidR="00537D3C" w:rsidRDefault="00537D3C" w:rsidP="00F0150E">
      <w:pPr>
        <w:pStyle w:val="Title2"/>
        <w:jc w:val="both"/>
      </w:pPr>
      <w:r>
        <w:tab/>
      </w:r>
    </w:p>
    <w:sectPr w:rsidR="00537D3C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0ED7E" w14:textId="77777777" w:rsidR="007E20F9" w:rsidRDefault="007E20F9">
      <w:pPr>
        <w:spacing w:line="240" w:lineRule="auto"/>
      </w:pPr>
      <w:r>
        <w:separator/>
      </w:r>
    </w:p>
    <w:p w14:paraId="0B73C362" w14:textId="77777777" w:rsidR="007E20F9" w:rsidRDefault="007E20F9"/>
  </w:endnote>
  <w:endnote w:type="continuationSeparator" w:id="0">
    <w:p w14:paraId="769E424A" w14:textId="77777777" w:rsidR="007E20F9" w:rsidRDefault="007E20F9">
      <w:pPr>
        <w:spacing w:line="240" w:lineRule="auto"/>
      </w:pPr>
      <w:r>
        <w:continuationSeparator/>
      </w:r>
    </w:p>
    <w:p w14:paraId="3061FC1B" w14:textId="77777777" w:rsidR="007E20F9" w:rsidRDefault="007E20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7190" w14:textId="77777777" w:rsidR="007E20F9" w:rsidRDefault="007E20F9">
      <w:pPr>
        <w:spacing w:line="240" w:lineRule="auto"/>
      </w:pPr>
      <w:r>
        <w:separator/>
      </w:r>
    </w:p>
    <w:p w14:paraId="41857D40" w14:textId="77777777" w:rsidR="007E20F9" w:rsidRDefault="007E20F9"/>
  </w:footnote>
  <w:footnote w:type="continuationSeparator" w:id="0">
    <w:p w14:paraId="085A9E70" w14:textId="77777777" w:rsidR="007E20F9" w:rsidRDefault="007E20F9">
      <w:pPr>
        <w:spacing w:line="240" w:lineRule="auto"/>
      </w:pPr>
      <w:r>
        <w:continuationSeparator/>
      </w:r>
    </w:p>
    <w:p w14:paraId="177CE10B" w14:textId="77777777" w:rsidR="007E20F9" w:rsidRDefault="007E20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062D9" w14:textId="4A285936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207062419CBB42FEB22CEEB47166D1D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F0150E">
          <w:rPr>
            <w:rStyle w:val="Strong"/>
          </w:rPr>
          <w:t>Inventory app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AE3FF" w14:textId="2A83621E" w:rsidR="00E81978" w:rsidRDefault="00F0150E">
    <w:pPr>
      <w:pStyle w:val="Header"/>
      <w:rPr>
        <w:rStyle w:val="Strong"/>
      </w:rPr>
    </w:pPr>
    <w:r>
      <w:t>GOAL AND USERS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6545483">
    <w:abstractNumId w:val="9"/>
  </w:num>
  <w:num w:numId="2" w16cid:durableId="17198524">
    <w:abstractNumId w:val="7"/>
  </w:num>
  <w:num w:numId="3" w16cid:durableId="1006246297">
    <w:abstractNumId w:val="6"/>
  </w:num>
  <w:num w:numId="4" w16cid:durableId="209848558">
    <w:abstractNumId w:val="5"/>
  </w:num>
  <w:num w:numId="5" w16cid:durableId="1395930086">
    <w:abstractNumId w:val="4"/>
  </w:num>
  <w:num w:numId="6" w16cid:durableId="512768873">
    <w:abstractNumId w:val="8"/>
  </w:num>
  <w:num w:numId="7" w16cid:durableId="637956882">
    <w:abstractNumId w:val="3"/>
  </w:num>
  <w:num w:numId="8" w16cid:durableId="1984113805">
    <w:abstractNumId w:val="2"/>
  </w:num>
  <w:num w:numId="9" w16cid:durableId="362361843">
    <w:abstractNumId w:val="1"/>
  </w:num>
  <w:num w:numId="10" w16cid:durableId="1186676973">
    <w:abstractNumId w:val="0"/>
  </w:num>
  <w:num w:numId="11" w16cid:durableId="1440678317">
    <w:abstractNumId w:val="9"/>
    <w:lvlOverride w:ilvl="0">
      <w:startOverride w:val="1"/>
    </w:lvlOverride>
  </w:num>
  <w:num w:numId="12" w16cid:durableId="454759483">
    <w:abstractNumId w:val="13"/>
  </w:num>
  <w:num w:numId="13" w16cid:durableId="1725257242">
    <w:abstractNumId w:val="11"/>
  </w:num>
  <w:num w:numId="14" w16cid:durableId="2072270562">
    <w:abstractNumId w:val="10"/>
  </w:num>
  <w:num w:numId="15" w16cid:durableId="12216684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0E"/>
    <w:rsid w:val="000B3F60"/>
    <w:rsid w:val="000D3F41"/>
    <w:rsid w:val="0021210E"/>
    <w:rsid w:val="00300C6A"/>
    <w:rsid w:val="00355DCA"/>
    <w:rsid w:val="00495CCE"/>
    <w:rsid w:val="00537D3C"/>
    <w:rsid w:val="00551A02"/>
    <w:rsid w:val="005534FA"/>
    <w:rsid w:val="005D3A03"/>
    <w:rsid w:val="006926AC"/>
    <w:rsid w:val="007E20F9"/>
    <w:rsid w:val="008002C0"/>
    <w:rsid w:val="00856869"/>
    <w:rsid w:val="008929C4"/>
    <w:rsid w:val="008A12E4"/>
    <w:rsid w:val="008C5323"/>
    <w:rsid w:val="009858C0"/>
    <w:rsid w:val="009A6A3B"/>
    <w:rsid w:val="00B823AA"/>
    <w:rsid w:val="00BA45DB"/>
    <w:rsid w:val="00BD6AEA"/>
    <w:rsid w:val="00BF0D07"/>
    <w:rsid w:val="00BF4184"/>
    <w:rsid w:val="00C0601E"/>
    <w:rsid w:val="00C31D30"/>
    <w:rsid w:val="00CD5C5A"/>
    <w:rsid w:val="00CD6E39"/>
    <w:rsid w:val="00CF6E91"/>
    <w:rsid w:val="00CF7191"/>
    <w:rsid w:val="00D85B68"/>
    <w:rsid w:val="00E6004D"/>
    <w:rsid w:val="00E81978"/>
    <w:rsid w:val="00F0150E"/>
    <w:rsid w:val="00F379B7"/>
    <w:rsid w:val="00F40BFC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10D71"/>
  <w15:chartTrackingRefBased/>
  <w15:docId w15:val="{DD4B3752-5728-44EA-8684-47E900FB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00C6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sortly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0ADAD679484A0DAF92DEBB624C9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6C885-D197-4AE6-8DEE-2B2DC718FC5D}"/>
      </w:docPartPr>
      <w:docPartBody>
        <w:p w:rsidR="00A803AD" w:rsidRDefault="00000000">
          <w:pPr>
            <w:pStyle w:val="A30ADAD679484A0DAF92DEBB624C9DEA"/>
          </w:pPr>
          <w:r>
            <w:t>[Title Here, up to 12 Words, on One to Two Lines]</w:t>
          </w:r>
        </w:p>
      </w:docPartBody>
    </w:docPart>
    <w:docPart>
      <w:docPartPr>
        <w:name w:val="207062419CBB42FEB22CEEB47166D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41E7B-7862-4B4A-B141-3827360F704C}"/>
      </w:docPartPr>
      <w:docPartBody>
        <w:p w:rsidR="00A803AD" w:rsidRDefault="00000000">
          <w:pPr>
            <w:pStyle w:val="207062419CBB42FEB22CEEB47166D1D2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58"/>
    <w:rsid w:val="001049D9"/>
    <w:rsid w:val="004A4C58"/>
    <w:rsid w:val="00A8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0ADAD679484A0DAF92DEBB624C9DEA">
    <w:name w:val="A30ADAD679484A0DAF92DEBB624C9DEA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07062419CBB42FEB22CEEB47166D1D2">
    <w:name w:val="207062419CBB42FEB22CEEB47166D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Inventory app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132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Goal and Users</vt:lpstr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 and Users</dc:title>
  <dc:subject/>
  <dc:creator>SercH MateoS</dc:creator>
  <cp:keywords/>
  <dc:description/>
  <cp:lastModifiedBy>SercH MateoS</cp:lastModifiedBy>
  <cp:revision>2</cp:revision>
  <dcterms:created xsi:type="dcterms:W3CDTF">2022-10-31T13:56:00Z</dcterms:created>
  <dcterms:modified xsi:type="dcterms:W3CDTF">2022-11-01T15:19:00Z</dcterms:modified>
</cp:coreProperties>
</file>