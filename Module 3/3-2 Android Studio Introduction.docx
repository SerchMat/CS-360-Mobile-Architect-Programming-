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E59D" w14:textId="2796D979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9599D8A19E8646ABA6A23D484A2244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637A4F">
            <w:t>Android Studio Introduction</w:t>
          </w:r>
        </w:sdtContent>
      </w:sdt>
    </w:p>
    <w:p w14:paraId="09A692C7" w14:textId="78EBBDD3" w:rsidR="00B823AA" w:rsidRDefault="00637A4F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56598E7E" w14:textId="03DD19BE" w:rsidR="00E81978" w:rsidRDefault="00637A4F" w:rsidP="00B823AA">
      <w:pPr>
        <w:pStyle w:val="Title2"/>
      </w:pPr>
      <w:r>
        <w:t>Southern New Hampshire University</w:t>
      </w:r>
    </w:p>
    <w:p w14:paraId="54313057" w14:textId="7E185AC9" w:rsidR="00637A4F" w:rsidRDefault="00637A4F">
      <w:r>
        <w:br w:type="page"/>
      </w:r>
    </w:p>
    <w:p w14:paraId="075FC16A" w14:textId="6F2CF3D1" w:rsidR="00637A4F" w:rsidRDefault="00A06A90" w:rsidP="00A06A90">
      <w:pPr>
        <w:pStyle w:val="Title2"/>
        <w:numPr>
          <w:ilvl w:val="0"/>
          <w:numId w:val="16"/>
        </w:numPr>
        <w:jc w:val="both"/>
      </w:pPr>
      <w:r>
        <w:lastRenderedPageBreak/>
        <w:t>Create a new Android Studio Project</w:t>
      </w:r>
    </w:p>
    <w:p w14:paraId="4BC0DD91" w14:textId="2A928772" w:rsidR="00A06A90" w:rsidRDefault="00A06A90" w:rsidP="00A06A90">
      <w:pPr>
        <w:pStyle w:val="Title2"/>
        <w:numPr>
          <w:ilvl w:val="1"/>
          <w:numId w:val="16"/>
        </w:numPr>
        <w:jc w:val="both"/>
      </w:pPr>
      <w:r>
        <w:t>Name in the title</w:t>
      </w:r>
    </w:p>
    <w:p w14:paraId="5262F741" w14:textId="60A7D154" w:rsidR="00A06A90" w:rsidRDefault="00A06A90" w:rsidP="00A06A90">
      <w:pPr>
        <w:pStyle w:val="Title2"/>
        <w:numPr>
          <w:ilvl w:val="1"/>
          <w:numId w:val="16"/>
        </w:numPr>
        <w:jc w:val="both"/>
      </w:pPr>
      <w:r>
        <w:t>Language Java</w:t>
      </w:r>
    </w:p>
    <w:p w14:paraId="77E54FFE" w14:textId="785468E7" w:rsidR="00A06A90" w:rsidRDefault="00A06A90" w:rsidP="00A06A90">
      <w:pPr>
        <w:pStyle w:val="Title2"/>
        <w:numPr>
          <w:ilvl w:val="1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72DF42" wp14:editId="14B4D4CD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7153275" cy="5135880"/>
            <wp:effectExtent l="0" t="0" r="9525" b="7620"/>
            <wp:wrapTight wrapText="bothSides">
              <wp:wrapPolygon edited="0">
                <wp:start x="0" y="0"/>
                <wp:lineTo x="0" y="21552"/>
                <wp:lineTo x="21571" y="21552"/>
                <wp:lineTo x="21571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API 28</w:t>
      </w:r>
    </w:p>
    <w:p w14:paraId="5949669B" w14:textId="357886C0" w:rsidR="00A06A90" w:rsidRDefault="00A06A90" w:rsidP="00A06A90">
      <w:pPr>
        <w:pStyle w:val="Title2"/>
        <w:jc w:val="both"/>
      </w:pPr>
    </w:p>
    <w:p w14:paraId="6BD6360F" w14:textId="13E4D423" w:rsidR="00A06A90" w:rsidRDefault="00A06A90" w:rsidP="00A06A90">
      <w:pPr>
        <w:pStyle w:val="Title2"/>
        <w:jc w:val="both"/>
      </w:pPr>
    </w:p>
    <w:p w14:paraId="4CAB11C4" w14:textId="59D557E1" w:rsidR="00A06A90" w:rsidRDefault="00A06A90" w:rsidP="00A06A90">
      <w:pPr>
        <w:pStyle w:val="Title2"/>
        <w:jc w:val="both"/>
      </w:pPr>
    </w:p>
    <w:p w14:paraId="68993E1C" w14:textId="59F09D2D" w:rsidR="00A06A90" w:rsidRDefault="00A06A90" w:rsidP="00A06A90">
      <w:pPr>
        <w:pStyle w:val="Title2"/>
        <w:jc w:val="both"/>
      </w:pPr>
    </w:p>
    <w:p w14:paraId="1CCAB143" w14:textId="54D18B83" w:rsidR="00A953D0" w:rsidRDefault="00A06A90" w:rsidP="00A953D0">
      <w:pPr>
        <w:pStyle w:val="Title2"/>
        <w:numPr>
          <w:ilvl w:val="1"/>
          <w:numId w:val="16"/>
        </w:numPr>
        <w:jc w:val="both"/>
      </w:pPr>
      <w:r>
        <w:lastRenderedPageBreak/>
        <w:t xml:space="preserve">Delete the existing </w:t>
      </w:r>
      <w:proofErr w:type="spellStart"/>
      <w:r>
        <w:t>TextView</w:t>
      </w:r>
      <w:proofErr w:type="spellEnd"/>
      <w:r>
        <w:t xml:space="preserve"> object</w:t>
      </w:r>
    </w:p>
    <w:p w14:paraId="2FCE74B4" w14:textId="5DFEF942" w:rsidR="00A06A90" w:rsidRDefault="00A06A90" w:rsidP="00A06A90">
      <w:pPr>
        <w:pStyle w:val="Title2"/>
        <w:jc w:val="both"/>
      </w:pPr>
      <w:r>
        <w:rPr>
          <w:noProof/>
        </w:rPr>
        <w:drawing>
          <wp:inline distT="0" distB="0" distL="0" distR="0" wp14:anchorId="19AD3823" wp14:editId="0372EABA">
            <wp:extent cx="5943600" cy="28848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7E9" w14:textId="55F2288B" w:rsidR="00A953D0" w:rsidRDefault="00A06A90" w:rsidP="00A953D0">
      <w:pPr>
        <w:pStyle w:val="Title2"/>
        <w:jc w:val="both"/>
      </w:pPr>
      <w:r>
        <w:rPr>
          <w:noProof/>
        </w:rPr>
        <w:drawing>
          <wp:inline distT="0" distB="0" distL="0" distR="0" wp14:anchorId="557278A9" wp14:editId="73543295">
            <wp:extent cx="5943600" cy="18783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33DD" w14:textId="1074772F" w:rsidR="00A953D0" w:rsidRDefault="00A953D0">
      <w:r>
        <w:br w:type="page"/>
      </w:r>
    </w:p>
    <w:p w14:paraId="5F0D0E01" w14:textId="77777777" w:rsidR="00A953D0" w:rsidRDefault="00A953D0" w:rsidP="00A953D0">
      <w:pPr>
        <w:pStyle w:val="Title2"/>
        <w:jc w:val="both"/>
      </w:pPr>
    </w:p>
    <w:p w14:paraId="113822CC" w14:textId="65D32D64" w:rsidR="00A953D0" w:rsidRDefault="00A953D0" w:rsidP="00A953D0">
      <w:pPr>
        <w:pStyle w:val="Title2"/>
        <w:numPr>
          <w:ilvl w:val="1"/>
          <w:numId w:val="16"/>
        </w:numPr>
        <w:jc w:val="both"/>
      </w:pPr>
      <w:r>
        <w:t xml:space="preserve">Create new layout of your choosing. Must include a </w:t>
      </w:r>
      <w:proofErr w:type="spellStart"/>
      <w:r>
        <w:t>TextView</w:t>
      </w:r>
      <w:proofErr w:type="spellEnd"/>
      <w:r>
        <w:t xml:space="preserve"> and a plain text (</w:t>
      </w:r>
      <w:proofErr w:type="spellStart"/>
      <w:r>
        <w:t>EditText</w:t>
      </w:r>
      <w:proofErr w:type="spellEnd"/>
      <w:r>
        <w:t>)</w:t>
      </w:r>
    </w:p>
    <w:p w14:paraId="09EEE3F2" w14:textId="3CEA05FE" w:rsidR="00AB0DA9" w:rsidRDefault="00F25627" w:rsidP="00B5798F">
      <w:pPr>
        <w:pStyle w:val="Title2"/>
      </w:pPr>
      <w:r>
        <w:rPr>
          <w:noProof/>
        </w:rPr>
        <w:drawing>
          <wp:inline distT="0" distB="0" distL="0" distR="0" wp14:anchorId="325E72DF" wp14:editId="7CD70922">
            <wp:extent cx="5125165" cy="7154273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4B54" w14:textId="775004AF" w:rsidR="00AB0DA9" w:rsidRDefault="00AB0DA9" w:rsidP="00AB0DA9">
      <w:pPr>
        <w:pStyle w:val="Title2"/>
        <w:numPr>
          <w:ilvl w:val="0"/>
          <w:numId w:val="16"/>
        </w:numPr>
        <w:jc w:val="both"/>
      </w:pPr>
      <w:r>
        <w:lastRenderedPageBreak/>
        <w:t>Identify the Android Studio Elements</w:t>
      </w:r>
    </w:p>
    <w:p w14:paraId="53D09619" w14:textId="4226FC5E" w:rsidR="00AB0DA9" w:rsidRDefault="00E977B1" w:rsidP="00AB0DA9">
      <w:pPr>
        <w:pStyle w:val="Title2"/>
        <w:numPr>
          <w:ilvl w:val="1"/>
          <w:numId w:val="16"/>
        </w:numPr>
        <w:jc w:val="both"/>
      </w:pPr>
      <w:r w:rsidRPr="009918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33298B4" wp14:editId="75FBA0C3">
            <wp:simplePos x="0" y="0"/>
            <wp:positionH relativeFrom="column">
              <wp:posOffset>428625</wp:posOffset>
            </wp:positionH>
            <wp:positionV relativeFrom="paragraph">
              <wp:posOffset>287655</wp:posOffset>
            </wp:positionV>
            <wp:extent cx="4681436" cy="1905000"/>
            <wp:effectExtent l="0" t="0" r="5080" b="0"/>
            <wp:wrapThrough wrapText="bothSides">
              <wp:wrapPolygon edited="0">
                <wp:start x="0" y="0"/>
                <wp:lineTo x="0" y="21384"/>
                <wp:lineTo x="21536" y="21384"/>
                <wp:lineTo x="21536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43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E02">
        <w:t>Name the button’s text as “Say Hello”.</w:t>
      </w:r>
    </w:p>
    <w:p w14:paraId="0E60B924" w14:textId="167C85D5" w:rsidR="00D32E02" w:rsidRDefault="00D32E02" w:rsidP="00D32E02">
      <w:pPr>
        <w:pStyle w:val="Title2"/>
      </w:pPr>
    </w:p>
    <w:p w14:paraId="1CF56221" w14:textId="1EC6CE1C" w:rsidR="00F25627" w:rsidRDefault="00F25627" w:rsidP="00F25627">
      <w:pPr>
        <w:pStyle w:val="Title2"/>
        <w:numPr>
          <w:ilvl w:val="1"/>
          <w:numId w:val="16"/>
        </w:numPr>
        <w:jc w:val="left"/>
      </w:pPr>
      <w:r>
        <w:t>Remove</w:t>
      </w:r>
      <w:r w:rsidR="00D32E02">
        <w:t xml:space="preserve"> all text from the </w:t>
      </w:r>
      <w:proofErr w:type="spellStart"/>
      <w:r w:rsidR="00D32E02">
        <w:t>TextView</w:t>
      </w:r>
      <w:proofErr w:type="spellEnd"/>
    </w:p>
    <w:p w14:paraId="26F5B152" w14:textId="4BDDCD55" w:rsidR="00E977B1" w:rsidRDefault="00E977B1" w:rsidP="00E977B1">
      <w:pPr>
        <w:pStyle w:val="Title2"/>
        <w:jc w:val="left"/>
      </w:pPr>
      <w:r w:rsidRPr="009918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24C2894" wp14:editId="6B2AC92C">
            <wp:simplePos x="0" y="0"/>
            <wp:positionH relativeFrom="margin">
              <wp:posOffset>235585</wp:posOffset>
            </wp:positionH>
            <wp:positionV relativeFrom="paragraph">
              <wp:posOffset>34290</wp:posOffset>
            </wp:positionV>
            <wp:extent cx="5264785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493" y="21499"/>
                <wp:lineTo x="21493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/>
                    <a:stretch/>
                  </pic:blipFill>
                  <pic:spPr bwMode="auto">
                    <a:xfrm>
                      <a:off x="0" y="0"/>
                      <a:ext cx="526478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B6FA0" w14:textId="6CFE4336" w:rsidR="00F25627" w:rsidRDefault="00F25627" w:rsidP="00B5798F">
      <w:pPr>
        <w:pStyle w:val="Title2"/>
      </w:pPr>
    </w:p>
    <w:p w14:paraId="37194F3C" w14:textId="6101804B" w:rsidR="00B5798F" w:rsidRDefault="00B5798F">
      <w:r>
        <w:br w:type="page"/>
      </w:r>
    </w:p>
    <w:p w14:paraId="11A3B2BD" w14:textId="04C6202F" w:rsidR="00B5798F" w:rsidRDefault="00B5798F" w:rsidP="00B5798F">
      <w:pPr>
        <w:pStyle w:val="Title2"/>
        <w:numPr>
          <w:ilvl w:val="1"/>
          <w:numId w:val="16"/>
        </w:numPr>
        <w:jc w:val="left"/>
      </w:pPr>
      <w:r>
        <w:lastRenderedPageBreak/>
        <w:t>Label the ID as “</w:t>
      </w:r>
      <w:proofErr w:type="spellStart"/>
      <w:r>
        <w:t>buttonSayHello</w:t>
      </w:r>
      <w:proofErr w:type="spellEnd"/>
      <w:r>
        <w:t>”</w:t>
      </w:r>
    </w:p>
    <w:p w14:paraId="16DCD757" w14:textId="4F7E346F" w:rsidR="00E977B1" w:rsidRDefault="00E977B1" w:rsidP="00E977B1">
      <w:pPr>
        <w:pStyle w:val="Title2"/>
        <w:jc w:val="left"/>
      </w:pPr>
      <w:r w:rsidRPr="009918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5DB36C6" wp14:editId="275400D2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611370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E56DF" w14:textId="495D1347" w:rsidR="00E977B1" w:rsidRPr="00E977B1" w:rsidRDefault="00E977B1" w:rsidP="00E977B1"/>
    <w:p w14:paraId="12B9653C" w14:textId="6D6D6B7D" w:rsidR="00E977B1" w:rsidRPr="00E977B1" w:rsidRDefault="00E977B1" w:rsidP="00E977B1"/>
    <w:p w14:paraId="19C17932" w14:textId="2E534476" w:rsidR="00E977B1" w:rsidRPr="00E977B1" w:rsidRDefault="00E977B1" w:rsidP="00E977B1"/>
    <w:p w14:paraId="4B763FC7" w14:textId="12799820" w:rsidR="00E977B1" w:rsidRPr="00E977B1" w:rsidRDefault="00E977B1" w:rsidP="00E977B1"/>
    <w:p w14:paraId="472B2F99" w14:textId="5ECDCBBC" w:rsidR="00E977B1" w:rsidRPr="00E977B1" w:rsidRDefault="00E977B1" w:rsidP="00E977B1">
      <w:pPr>
        <w:ind w:firstLine="0"/>
      </w:pPr>
    </w:p>
    <w:p w14:paraId="41734154" w14:textId="136A7672" w:rsidR="00E977B1" w:rsidRDefault="000C5D38" w:rsidP="00E977B1">
      <w:pPr>
        <w:pStyle w:val="ListParagraph"/>
        <w:numPr>
          <w:ilvl w:val="1"/>
          <w:numId w:val="16"/>
        </w:numPr>
        <w:tabs>
          <w:tab w:val="left" w:pos="3510"/>
        </w:tabs>
      </w:pPr>
      <w:r w:rsidRPr="009918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C512CA9" wp14:editId="4D101F99">
            <wp:simplePos x="0" y="0"/>
            <wp:positionH relativeFrom="column">
              <wp:posOffset>1047750</wp:posOffset>
            </wp:positionH>
            <wp:positionV relativeFrom="page">
              <wp:posOffset>3667125</wp:posOffset>
            </wp:positionV>
            <wp:extent cx="3781425" cy="2634615"/>
            <wp:effectExtent l="0" t="0" r="9525" b="0"/>
            <wp:wrapTight wrapText="bothSides">
              <wp:wrapPolygon edited="0">
                <wp:start x="0" y="0"/>
                <wp:lineTo x="0" y="21397"/>
                <wp:lineTo x="21546" y="21397"/>
                <wp:lineTo x="21546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7B1">
        <w:t>Label Plain Text as “</w:t>
      </w:r>
      <w:proofErr w:type="spellStart"/>
      <w:r w:rsidR="00E977B1">
        <w:t>nameText</w:t>
      </w:r>
      <w:proofErr w:type="spellEnd"/>
      <w:r w:rsidR="00E977B1">
        <w:t>”</w:t>
      </w:r>
    </w:p>
    <w:p w14:paraId="74B61AD1" w14:textId="110CCD4B" w:rsidR="00E977B1" w:rsidRDefault="00E977B1" w:rsidP="00E977B1">
      <w:pPr>
        <w:pStyle w:val="ListParagraph"/>
        <w:tabs>
          <w:tab w:val="left" w:pos="3510"/>
        </w:tabs>
        <w:ind w:left="1440"/>
      </w:pPr>
    </w:p>
    <w:p w14:paraId="332C6920" w14:textId="7CB952C7" w:rsidR="000C5D38" w:rsidRDefault="000C5D38" w:rsidP="00E977B1">
      <w:pPr>
        <w:pStyle w:val="ListParagraph"/>
        <w:tabs>
          <w:tab w:val="left" w:pos="3510"/>
        </w:tabs>
        <w:ind w:left="1440"/>
      </w:pPr>
    </w:p>
    <w:p w14:paraId="6CA99A05" w14:textId="4186AA3A" w:rsidR="000C5D38" w:rsidRDefault="000C5D38" w:rsidP="00E977B1">
      <w:pPr>
        <w:pStyle w:val="ListParagraph"/>
        <w:tabs>
          <w:tab w:val="left" w:pos="3510"/>
        </w:tabs>
        <w:ind w:left="1440"/>
      </w:pPr>
    </w:p>
    <w:p w14:paraId="3EB2ED3C" w14:textId="7E98FD4E" w:rsidR="000C5D38" w:rsidRDefault="000C5D38" w:rsidP="00E977B1">
      <w:pPr>
        <w:pStyle w:val="ListParagraph"/>
        <w:tabs>
          <w:tab w:val="left" w:pos="3510"/>
        </w:tabs>
        <w:ind w:left="1440"/>
      </w:pPr>
    </w:p>
    <w:p w14:paraId="4E3A998A" w14:textId="392114E1" w:rsidR="000C5D38" w:rsidRDefault="000C5D38" w:rsidP="00E977B1">
      <w:pPr>
        <w:pStyle w:val="ListParagraph"/>
        <w:tabs>
          <w:tab w:val="left" w:pos="3510"/>
        </w:tabs>
        <w:ind w:left="1440"/>
      </w:pPr>
    </w:p>
    <w:p w14:paraId="452ADC19" w14:textId="184A7530" w:rsidR="000C5D38" w:rsidRDefault="000C5D38" w:rsidP="00E977B1">
      <w:pPr>
        <w:pStyle w:val="ListParagraph"/>
        <w:tabs>
          <w:tab w:val="left" w:pos="3510"/>
        </w:tabs>
        <w:ind w:left="1440"/>
      </w:pPr>
    </w:p>
    <w:p w14:paraId="7B7E7E90" w14:textId="3ECA4922" w:rsidR="000C5D38" w:rsidRDefault="000C5D38" w:rsidP="00E977B1">
      <w:pPr>
        <w:pStyle w:val="ListParagraph"/>
        <w:tabs>
          <w:tab w:val="left" w:pos="3510"/>
        </w:tabs>
        <w:ind w:left="1440"/>
      </w:pPr>
    </w:p>
    <w:p w14:paraId="716469B3" w14:textId="3437FBC1" w:rsidR="000C5D38" w:rsidRDefault="000C5D38" w:rsidP="00E977B1">
      <w:pPr>
        <w:pStyle w:val="ListParagraph"/>
        <w:tabs>
          <w:tab w:val="left" w:pos="3510"/>
        </w:tabs>
        <w:ind w:left="1440"/>
      </w:pPr>
    </w:p>
    <w:p w14:paraId="62C1DB2D" w14:textId="2EC90CE5" w:rsidR="000C5D38" w:rsidRDefault="000C5D38" w:rsidP="000C5D38">
      <w:pPr>
        <w:pStyle w:val="ListParagraph"/>
        <w:numPr>
          <w:ilvl w:val="1"/>
          <w:numId w:val="16"/>
        </w:numPr>
        <w:tabs>
          <w:tab w:val="left" w:pos="3510"/>
        </w:tabs>
      </w:pPr>
      <w:r>
        <w:t xml:space="preserve">Label the </w:t>
      </w:r>
      <w:proofErr w:type="spellStart"/>
      <w:r>
        <w:t>TextView</w:t>
      </w:r>
      <w:proofErr w:type="spellEnd"/>
      <w:r>
        <w:t xml:space="preserve"> as “</w:t>
      </w:r>
      <w:proofErr w:type="spellStart"/>
      <w:r>
        <w:t>textGreeting</w:t>
      </w:r>
      <w:proofErr w:type="spellEnd"/>
      <w:r>
        <w:t>”</w:t>
      </w:r>
    </w:p>
    <w:p w14:paraId="72008275" w14:textId="274AFE63" w:rsidR="000C5D38" w:rsidRDefault="000C5D38" w:rsidP="000C5D38">
      <w:pPr>
        <w:pStyle w:val="ListParagraph"/>
        <w:tabs>
          <w:tab w:val="left" w:pos="3510"/>
        </w:tabs>
        <w:ind w:left="1440"/>
      </w:pPr>
      <w:r>
        <w:t xml:space="preserve"> </w:t>
      </w:r>
      <w:r w:rsidRPr="009918BF">
        <w:rPr>
          <w:rFonts w:ascii="Times New Roman" w:hAnsi="Times New Roman" w:cs="Times New Roman"/>
          <w:noProof/>
        </w:rPr>
        <w:drawing>
          <wp:inline distT="0" distB="0" distL="0" distR="0" wp14:anchorId="75BEEC26" wp14:editId="74E7532A">
            <wp:extent cx="4362450" cy="175656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372" w14:textId="48A1F6C0" w:rsidR="000C5D38" w:rsidRDefault="000C5D38" w:rsidP="000C5D38">
      <w:pPr>
        <w:ind w:firstLine="0"/>
      </w:pPr>
    </w:p>
    <w:p w14:paraId="08840802" w14:textId="086712CB" w:rsidR="000C5D38" w:rsidRDefault="000C5D38" w:rsidP="000C5D38">
      <w:pPr>
        <w:ind w:firstLine="0"/>
        <w:jc w:val="center"/>
        <w:rPr>
          <w:u w:val="single"/>
        </w:rPr>
      </w:pPr>
      <w:r w:rsidRPr="000C5D38">
        <w:rPr>
          <w:u w:val="single"/>
        </w:rPr>
        <w:lastRenderedPageBreak/>
        <w:t>Discussion</w:t>
      </w:r>
    </w:p>
    <w:p w14:paraId="7548B429" w14:textId="6FB51969" w:rsidR="000C5D38" w:rsidRDefault="000C5D38" w:rsidP="000C5D38">
      <w:pPr>
        <w:ind w:firstLine="0"/>
        <w:jc w:val="both"/>
      </w:pPr>
      <w:r>
        <w:tab/>
        <w:t xml:space="preserve">Android Studio </w:t>
      </w:r>
      <w:r w:rsidR="008E71BE">
        <w:t xml:space="preserve">has </w:t>
      </w:r>
      <w:r>
        <w:t xml:space="preserve">seen </w:t>
      </w:r>
      <w:r w:rsidR="008E71BE">
        <w:t xml:space="preserve">me </w:t>
      </w:r>
      <w:r>
        <w:t>more challeng</w:t>
      </w:r>
      <w:r w:rsidR="008E71BE">
        <w:t>ed</w:t>
      </w:r>
      <w:r>
        <w:t xml:space="preserve"> tha</w:t>
      </w:r>
      <w:r w:rsidR="008E71BE">
        <w:t>n</w:t>
      </w:r>
      <w:r>
        <w:t xml:space="preserve"> what I experience</w:t>
      </w:r>
      <w:r w:rsidR="008E71BE">
        <w:t>d</w:t>
      </w:r>
      <w:r>
        <w:t xml:space="preserve"> so far since I </w:t>
      </w:r>
      <w:r w:rsidR="008E71BE">
        <w:t xml:space="preserve">have </w:t>
      </w:r>
      <w:r>
        <w:t xml:space="preserve">been following the </w:t>
      </w:r>
      <w:proofErr w:type="spellStart"/>
      <w:r>
        <w:t>zyBook</w:t>
      </w:r>
      <w:proofErr w:type="spellEnd"/>
      <w:r>
        <w:t xml:space="preserve"> activities I got stuck in some of the part</w:t>
      </w:r>
      <w:r w:rsidR="008E71BE">
        <w:t>s</w:t>
      </w:r>
      <w:r>
        <w:t xml:space="preserve">, but I </w:t>
      </w:r>
      <w:r w:rsidR="008E71BE">
        <w:t xml:space="preserve">have </w:t>
      </w:r>
      <w:r>
        <w:t xml:space="preserve">been practicing a little bit to become better. My experience so far, it’s been confident, but I might have some problems once I start developing more complicated projects. Maybe one of my questions is if is normal that it </w:t>
      </w:r>
      <w:r w:rsidR="008E71BE">
        <w:t xml:space="preserve">to </w:t>
      </w:r>
      <w:r>
        <w:t xml:space="preserve">take a few minutes to run my application, if </w:t>
      </w:r>
      <w:r w:rsidR="00704DBA">
        <w:t>so,</w:t>
      </w:r>
      <w:r>
        <w:t xml:space="preserve"> that may be a little trouble when develop</w:t>
      </w:r>
      <w:r w:rsidR="008E71BE">
        <w:t>ing</w:t>
      </w:r>
      <w:r>
        <w:t xml:space="preserve"> new projects since I would like to </w:t>
      </w:r>
      <w:r w:rsidR="00704DBA">
        <w:t>test,</w:t>
      </w:r>
      <w:r>
        <w:t xml:space="preserve"> and it will take longer tha</w:t>
      </w:r>
      <w:r w:rsidR="008E71BE">
        <w:t>n</w:t>
      </w:r>
      <w:r>
        <w:t xml:space="preserve"> I would like to. </w:t>
      </w:r>
    </w:p>
    <w:p w14:paraId="4DF974A4" w14:textId="421B9C24" w:rsidR="00704DBA" w:rsidRDefault="00704DBA" w:rsidP="000C5D38">
      <w:pPr>
        <w:ind w:firstLine="0"/>
        <w:jc w:val="both"/>
      </w:pPr>
      <w:r>
        <w:tab/>
        <w:t>Android Studio can help us to develop a better app, I try to develop a couple of projects on my own to have a better understanding since is a new topic for me and I would like to have more information about it. One question could be which is a good resource of information for me that the professor would recommend, a certain YouTube channel or any book.</w:t>
      </w:r>
    </w:p>
    <w:p w14:paraId="0034BA12" w14:textId="01D2EF41" w:rsidR="008E71BE" w:rsidRPr="000C5D38" w:rsidRDefault="008E71BE" w:rsidP="000C5D38">
      <w:pPr>
        <w:ind w:firstLine="0"/>
        <w:jc w:val="both"/>
      </w:pPr>
      <w:r>
        <w:tab/>
      </w:r>
    </w:p>
    <w:sectPr w:rsidR="008E71BE" w:rsidRPr="000C5D38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85C8" w14:textId="77777777" w:rsidR="0051652E" w:rsidRDefault="0051652E">
      <w:pPr>
        <w:spacing w:line="240" w:lineRule="auto"/>
      </w:pPr>
      <w:r>
        <w:separator/>
      </w:r>
    </w:p>
    <w:p w14:paraId="0267156A" w14:textId="77777777" w:rsidR="0051652E" w:rsidRDefault="0051652E"/>
  </w:endnote>
  <w:endnote w:type="continuationSeparator" w:id="0">
    <w:p w14:paraId="590F6B25" w14:textId="77777777" w:rsidR="0051652E" w:rsidRDefault="0051652E">
      <w:pPr>
        <w:spacing w:line="240" w:lineRule="auto"/>
      </w:pPr>
      <w:r>
        <w:continuationSeparator/>
      </w:r>
    </w:p>
    <w:p w14:paraId="3F8E55F7" w14:textId="77777777" w:rsidR="0051652E" w:rsidRDefault="00516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8CE9" w14:textId="77777777" w:rsidR="0051652E" w:rsidRDefault="0051652E">
      <w:pPr>
        <w:spacing w:line="240" w:lineRule="auto"/>
      </w:pPr>
      <w:r>
        <w:separator/>
      </w:r>
    </w:p>
    <w:p w14:paraId="1293B085" w14:textId="77777777" w:rsidR="0051652E" w:rsidRDefault="0051652E"/>
  </w:footnote>
  <w:footnote w:type="continuationSeparator" w:id="0">
    <w:p w14:paraId="40999ED6" w14:textId="77777777" w:rsidR="0051652E" w:rsidRDefault="0051652E">
      <w:pPr>
        <w:spacing w:line="240" w:lineRule="auto"/>
      </w:pPr>
      <w:r>
        <w:continuationSeparator/>
      </w:r>
    </w:p>
    <w:p w14:paraId="606F496A" w14:textId="77777777" w:rsidR="0051652E" w:rsidRDefault="005165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806" w14:textId="29E5EB3F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B737711DB7B439592BA81B5E01908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37A4F">
          <w:rPr>
            <w:rStyle w:val="Strong"/>
          </w:rPr>
          <w:t>ANDROID STUDIO INTRODUCTION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45D4" w14:textId="5AE35D2B" w:rsidR="00E81978" w:rsidRDefault="00637A4F">
    <w:pPr>
      <w:pStyle w:val="Header"/>
      <w:rPr>
        <w:rStyle w:val="Strong"/>
      </w:rPr>
    </w:pPr>
    <w:r>
      <w:t>3-2 ANDROID STUDIO INTRODUCTION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F55B48"/>
    <w:multiLevelType w:val="hybridMultilevel"/>
    <w:tmpl w:val="8B70F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40C76"/>
    <w:multiLevelType w:val="hybridMultilevel"/>
    <w:tmpl w:val="5BD2FBC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A1291C"/>
    <w:multiLevelType w:val="hybridMultilevel"/>
    <w:tmpl w:val="AF3C27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2A1C6C"/>
    <w:multiLevelType w:val="hybridMultilevel"/>
    <w:tmpl w:val="48507A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F47691"/>
    <w:multiLevelType w:val="hybridMultilevel"/>
    <w:tmpl w:val="D5BE8D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1559096">
    <w:abstractNumId w:val="9"/>
  </w:num>
  <w:num w:numId="2" w16cid:durableId="1552040855">
    <w:abstractNumId w:val="7"/>
  </w:num>
  <w:num w:numId="3" w16cid:durableId="175928303">
    <w:abstractNumId w:val="6"/>
  </w:num>
  <w:num w:numId="4" w16cid:durableId="931887923">
    <w:abstractNumId w:val="5"/>
  </w:num>
  <w:num w:numId="5" w16cid:durableId="280309590">
    <w:abstractNumId w:val="4"/>
  </w:num>
  <w:num w:numId="6" w16cid:durableId="1497837525">
    <w:abstractNumId w:val="8"/>
  </w:num>
  <w:num w:numId="7" w16cid:durableId="184445594">
    <w:abstractNumId w:val="3"/>
  </w:num>
  <w:num w:numId="8" w16cid:durableId="887839964">
    <w:abstractNumId w:val="2"/>
  </w:num>
  <w:num w:numId="9" w16cid:durableId="1927111494">
    <w:abstractNumId w:val="1"/>
  </w:num>
  <w:num w:numId="10" w16cid:durableId="1323197719">
    <w:abstractNumId w:val="0"/>
  </w:num>
  <w:num w:numId="11" w16cid:durableId="867568457">
    <w:abstractNumId w:val="9"/>
    <w:lvlOverride w:ilvl="0">
      <w:startOverride w:val="1"/>
    </w:lvlOverride>
  </w:num>
  <w:num w:numId="12" w16cid:durableId="437530276">
    <w:abstractNumId w:val="18"/>
  </w:num>
  <w:num w:numId="13" w16cid:durableId="1168862591">
    <w:abstractNumId w:val="14"/>
  </w:num>
  <w:num w:numId="14" w16cid:durableId="826215800">
    <w:abstractNumId w:val="13"/>
  </w:num>
  <w:num w:numId="15" w16cid:durableId="1607542055">
    <w:abstractNumId w:val="17"/>
  </w:num>
  <w:num w:numId="16" w16cid:durableId="469328445">
    <w:abstractNumId w:val="10"/>
  </w:num>
  <w:num w:numId="17" w16cid:durableId="794058837">
    <w:abstractNumId w:val="16"/>
  </w:num>
  <w:num w:numId="18" w16cid:durableId="563183100">
    <w:abstractNumId w:val="11"/>
  </w:num>
  <w:num w:numId="19" w16cid:durableId="874386149">
    <w:abstractNumId w:val="12"/>
  </w:num>
  <w:num w:numId="20" w16cid:durableId="3163024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4F"/>
    <w:rsid w:val="000C5D38"/>
    <w:rsid w:val="000D3F41"/>
    <w:rsid w:val="00355DCA"/>
    <w:rsid w:val="0051652E"/>
    <w:rsid w:val="00551A02"/>
    <w:rsid w:val="005534FA"/>
    <w:rsid w:val="005D3A03"/>
    <w:rsid w:val="00637A4F"/>
    <w:rsid w:val="006969F0"/>
    <w:rsid w:val="00704DBA"/>
    <w:rsid w:val="008002C0"/>
    <w:rsid w:val="008C5323"/>
    <w:rsid w:val="008E71BE"/>
    <w:rsid w:val="009A6A3B"/>
    <w:rsid w:val="00A06A90"/>
    <w:rsid w:val="00A953D0"/>
    <w:rsid w:val="00AB0DA9"/>
    <w:rsid w:val="00B5798F"/>
    <w:rsid w:val="00B823AA"/>
    <w:rsid w:val="00BA45DB"/>
    <w:rsid w:val="00BF4184"/>
    <w:rsid w:val="00C0601E"/>
    <w:rsid w:val="00C31D30"/>
    <w:rsid w:val="00CD6E39"/>
    <w:rsid w:val="00CF6E91"/>
    <w:rsid w:val="00D32E02"/>
    <w:rsid w:val="00D85B68"/>
    <w:rsid w:val="00E6004D"/>
    <w:rsid w:val="00E81978"/>
    <w:rsid w:val="00E977B1"/>
    <w:rsid w:val="00F25627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047D1"/>
  <w15:chartTrackingRefBased/>
  <w15:docId w15:val="{E6A81C55-0BCC-4A29-B65E-1193F81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99D8A19E8646ABA6A23D484A224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8913-127E-42B9-81CC-C817B0E3C14E}"/>
      </w:docPartPr>
      <w:docPartBody>
        <w:p w:rsidR="000F0CEE" w:rsidRDefault="00000000">
          <w:pPr>
            <w:pStyle w:val="9599D8A19E8646ABA6A23D484A22442C"/>
          </w:pPr>
          <w:r>
            <w:t>[Title Here, up to 12 Words, on One to Two Lines]</w:t>
          </w:r>
        </w:p>
      </w:docPartBody>
    </w:docPart>
    <w:docPart>
      <w:docPartPr>
        <w:name w:val="2B737711DB7B439592BA81B5E0190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601E-4984-4A2A-8041-2C518A80B849}"/>
      </w:docPartPr>
      <w:docPartBody>
        <w:p w:rsidR="000F0CEE" w:rsidRDefault="00000000">
          <w:pPr>
            <w:pStyle w:val="2B737711DB7B439592BA81B5E0190813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F7"/>
    <w:rsid w:val="000F0CEE"/>
    <w:rsid w:val="004C7CF7"/>
    <w:rsid w:val="0084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99D8A19E8646ABA6A23D484A22442C">
    <w:name w:val="9599D8A19E8646ABA6A23D484A22442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B737711DB7B439592BA81B5E0190813">
    <w:name w:val="2B737711DB7B439592BA81B5E0190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ANDROID STUDIO INTRODUCTION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75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Studio Introduction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Studio Introduction</dc:title>
  <dc:subject/>
  <dc:creator>SercH MateoS</dc:creator>
  <cp:keywords/>
  <dc:description/>
  <cp:lastModifiedBy>SercH MateoS</cp:lastModifiedBy>
  <cp:revision>2</cp:revision>
  <dcterms:created xsi:type="dcterms:W3CDTF">2022-11-06T14:10:00Z</dcterms:created>
  <dcterms:modified xsi:type="dcterms:W3CDTF">2022-11-07T01:29:00Z</dcterms:modified>
</cp:coreProperties>
</file>