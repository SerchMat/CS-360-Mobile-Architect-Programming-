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BFD2" w14:textId="0A3CE61B" w:rsidR="00E81978" w:rsidRDefault="00000000">
      <w:pPr>
        <w:pStyle w:val="Title"/>
      </w:pPr>
      <w:sdt>
        <w:sdtPr>
          <w:alias w:val="Title:"/>
          <w:tag w:val="Title:"/>
          <w:id w:val="726351117"/>
          <w:placeholder>
            <w:docPart w:val="487A15D41462496893D3DF003EE45B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66CC4">
            <w:t>Project One</w:t>
          </w:r>
        </w:sdtContent>
      </w:sdt>
    </w:p>
    <w:p w14:paraId="5102A9BD" w14:textId="49627B52" w:rsidR="00B823AA" w:rsidRDefault="00266CC4" w:rsidP="00B823AA">
      <w:pPr>
        <w:pStyle w:val="Title2"/>
      </w:pPr>
      <w:r>
        <w:t xml:space="preserve">Sergio </w:t>
      </w:r>
      <w:proofErr w:type="spellStart"/>
      <w:r>
        <w:t>Mateos</w:t>
      </w:r>
      <w:proofErr w:type="spellEnd"/>
    </w:p>
    <w:p w14:paraId="6E369851" w14:textId="31D039B6" w:rsidR="00E81978" w:rsidRDefault="00266CC4" w:rsidP="00B823AA">
      <w:pPr>
        <w:pStyle w:val="Title2"/>
      </w:pPr>
      <w:r>
        <w:t>Southern New Hampshire University</w:t>
      </w:r>
    </w:p>
    <w:p w14:paraId="1C42B903" w14:textId="46C05CEA" w:rsidR="00266CC4" w:rsidRDefault="00266CC4">
      <w:r>
        <w:br w:type="page"/>
      </w:r>
    </w:p>
    <w:p w14:paraId="0DADEBD8" w14:textId="694B0E13" w:rsidR="00266CC4" w:rsidRDefault="00266CC4" w:rsidP="00266CC4">
      <w:pPr>
        <w:pStyle w:val="Title2"/>
      </w:pPr>
      <w:r>
        <w:lastRenderedPageBreak/>
        <w:t>Inventory App</w:t>
      </w:r>
    </w:p>
    <w:p w14:paraId="7F67EAAE" w14:textId="2C8C27D9" w:rsidR="00266CC4" w:rsidRDefault="00266CC4" w:rsidP="00266CC4">
      <w:pPr>
        <w:pStyle w:val="Title2"/>
        <w:jc w:val="both"/>
      </w:pPr>
      <w:r>
        <w:tab/>
        <w:t xml:space="preserve">As </w:t>
      </w:r>
      <w:r w:rsidR="00952D29">
        <w:t xml:space="preserve">a </w:t>
      </w:r>
      <w:r>
        <w:t>new member of Mobile2App</w:t>
      </w:r>
      <w:r w:rsidR="00952D29">
        <w:t>,</w:t>
      </w:r>
      <w:r>
        <w:t xml:space="preserve"> I was select</w:t>
      </w:r>
      <w:r w:rsidR="00952D29">
        <w:t>ed</w:t>
      </w:r>
      <w:r>
        <w:t xml:space="preserve"> to develop any of the three </w:t>
      </w:r>
      <w:r w:rsidR="00BD34D1">
        <w:t>available</w:t>
      </w:r>
      <w:r>
        <w:t xml:space="preserve"> options f</w:t>
      </w:r>
      <w:r w:rsidR="00952D29">
        <w:t>or</w:t>
      </w:r>
      <w:r>
        <w:t xml:space="preserve"> apps to develop. I decide to select </w:t>
      </w:r>
      <w:r w:rsidR="00BD34D1">
        <w:t xml:space="preserve">the Inventory App. The Inventory App is an application that will help the user to keep track </w:t>
      </w:r>
      <w:r w:rsidR="00952D29">
        <w:t>of</w:t>
      </w:r>
      <w:r w:rsidR="00BD34D1">
        <w:t xml:space="preserve"> their inventory, also the Inventory App will require authentication credentials like username and password, and if the user ha</w:t>
      </w:r>
      <w:r w:rsidR="00952D29">
        <w:t>s</w:t>
      </w:r>
      <w:r w:rsidR="00BD34D1">
        <w:t xml:space="preserve"> never used the Inventory App before, it will allow them to create a username and password. The Inventory App allow</w:t>
      </w:r>
      <w:r w:rsidR="00952D29">
        <w:t>s</w:t>
      </w:r>
      <w:r w:rsidR="00BD34D1">
        <w:t xml:space="preserve"> the user to add and remove items from the inventory. If the item is already in the system,</w:t>
      </w:r>
      <w:r w:rsidR="00E90A15">
        <w:t xml:space="preserve"> users are available to modify the quantity by increasing or decreasing it.</w:t>
      </w:r>
      <w:r w:rsidR="00BD34D1">
        <w:t xml:space="preserve"> </w:t>
      </w:r>
      <w:r w:rsidR="00E90A15">
        <w:t xml:space="preserve">In case the </w:t>
      </w:r>
      <w:r w:rsidR="00952D29">
        <w:t>number</w:t>
      </w:r>
      <w:r w:rsidR="00E90A15">
        <w:t xml:space="preserve"> of items will be reduce</w:t>
      </w:r>
      <w:r w:rsidR="00952D29">
        <w:t>d</w:t>
      </w:r>
      <w:r w:rsidR="00E90A15">
        <w:t xml:space="preserve"> to zero, the Inventory App will notify the users.</w:t>
      </w:r>
    </w:p>
    <w:p w14:paraId="17E186D4" w14:textId="117931CE" w:rsidR="00952D29" w:rsidRDefault="00952D29" w:rsidP="00266CC4">
      <w:pPr>
        <w:pStyle w:val="Title2"/>
        <w:jc w:val="both"/>
      </w:pPr>
      <w:r>
        <w:tab/>
        <w:t xml:space="preserve">The Inventory App would be developed </w:t>
      </w:r>
      <w:r w:rsidR="00136790">
        <w:t>efficiently</w:t>
      </w:r>
      <w:r w:rsidR="00E72512">
        <w:t xml:space="preserve"> to</w:t>
      </w:r>
      <w:r>
        <w:t xml:space="preserve"> allow a bigger number of users to have access to it. From business owner</w:t>
      </w:r>
      <w:r w:rsidR="00DD6B20">
        <w:t>s</w:t>
      </w:r>
      <w:r>
        <w:t xml:space="preserve"> to single </w:t>
      </w:r>
      <w:r w:rsidR="007A120C">
        <w:t>individuals</w:t>
      </w:r>
      <w:r>
        <w:t xml:space="preserve">, </w:t>
      </w:r>
      <w:r w:rsidR="007A120C">
        <w:t>the Inventory App will benefit everyone</w:t>
      </w:r>
      <w:r w:rsidR="00DD6B20">
        <w:t>’s</w:t>
      </w:r>
      <w:r w:rsidR="007A120C">
        <w:t xml:space="preserve"> life and will improve a more organize</w:t>
      </w:r>
      <w:r w:rsidR="00DD6B20">
        <w:t>d</w:t>
      </w:r>
      <w:r w:rsidR="007A120C">
        <w:t xml:space="preserve"> inventory. At first, </w:t>
      </w:r>
      <w:r w:rsidR="00DD6B20">
        <w:t xml:space="preserve">we </w:t>
      </w:r>
      <w:r w:rsidR="007A120C">
        <w:t>t</w:t>
      </w:r>
      <w:r w:rsidR="00DD6B20">
        <w:t>h</w:t>
      </w:r>
      <w:r w:rsidR="007A120C">
        <w:t>ough</w:t>
      </w:r>
      <w:r w:rsidR="00DD6B20">
        <w:t>t</w:t>
      </w:r>
      <w:r w:rsidR="007A120C">
        <w:t xml:space="preserve"> that business owner</w:t>
      </w:r>
      <w:r w:rsidR="00DD6B20">
        <w:t>s</w:t>
      </w:r>
      <w:r w:rsidR="007A120C">
        <w:t xml:space="preserve"> and manager</w:t>
      </w:r>
      <w:r w:rsidR="00DD6B20">
        <w:t>s</w:t>
      </w:r>
      <w:r w:rsidR="007A120C">
        <w:t xml:space="preserve"> </w:t>
      </w:r>
      <w:r w:rsidR="00DD6B20">
        <w:t>i</w:t>
      </w:r>
      <w:r w:rsidR="007A120C">
        <w:t>n retail store</w:t>
      </w:r>
      <w:r w:rsidR="00DD6B20">
        <w:t>s</w:t>
      </w:r>
      <w:r w:rsidR="007A120C">
        <w:t xml:space="preserve"> or warehouse</w:t>
      </w:r>
      <w:r w:rsidR="00DD6B20">
        <w:t>s</w:t>
      </w:r>
      <w:r w:rsidR="007A120C">
        <w:t xml:space="preserve"> would be our </w:t>
      </w:r>
      <w:r w:rsidR="00C6274B">
        <w:t>focus</w:t>
      </w:r>
      <w:r w:rsidR="007A120C">
        <w:t xml:space="preserve"> since they </w:t>
      </w:r>
      <w:r w:rsidR="00C6274B">
        <w:t>must</w:t>
      </w:r>
      <w:r w:rsidR="007A120C">
        <w:t xml:space="preserve"> keep up with the inventory to manage profits, losses, shrinks</w:t>
      </w:r>
      <w:r w:rsidR="00DD6B20">
        <w:t>,</w:t>
      </w:r>
      <w:r w:rsidR="007A120C">
        <w:t xml:space="preserve"> and prevent a low or high inventory. </w:t>
      </w:r>
      <w:r w:rsidR="00C6274B">
        <w:t>But</w:t>
      </w:r>
      <w:r w:rsidR="007A120C">
        <w:t xml:space="preserve"> as we develop the Inventory </w:t>
      </w:r>
      <w:r w:rsidR="00C6274B">
        <w:t>App,</w:t>
      </w:r>
      <w:r w:rsidR="007A120C">
        <w:t xml:space="preserve"> we notice </w:t>
      </w:r>
      <w:r w:rsidR="00C6274B">
        <w:t xml:space="preserve">a high number of people must keep track of their inventory, one big target that we notice </w:t>
      </w:r>
      <w:r w:rsidR="00DD6B20">
        <w:t>is</w:t>
      </w:r>
      <w:r w:rsidR="00C6274B">
        <w:t xml:space="preserve"> the inventory of household goods. Household goods are extremely important to manage the quantity </w:t>
      </w:r>
      <w:r w:rsidR="00DD6B20">
        <w:t xml:space="preserve">of </w:t>
      </w:r>
      <w:r w:rsidR="00C6274B">
        <w:t xml:space="preserve">since most people have busy lives and it’s hard to remember what is missing at the house. Also, having an inventory can help users to save money in the long run. The Inventory App can provide a </w:t>
      </w:r>
      <w:r w:rsidR="00DD6B20">
        <w:t>lot of</w:t>
      </w:r>
      <w:r w:rsidR="00C6274B">
        <w:t xml:space="preserve"> benefits to users by manag</w:t>
      </w:r>
      <w:r w:rsidR="00DD6B20">
        <w:t>ing</w:t>
      </w:r>
      <w:r w:rsidR="00C6274B">
        <w:t xml:space="preserve"> their inventory.</w:t>
      </w:r>
    </w:p>
    <w:p w14:paraId="0D59482C" w14:textId="62FD31B4" w:rsidR="003A40F6" w:rsidRDefault="003A40F6" w:rsidP="00266CC4">
      <w:pPr>
        <w:pStyle w:val="Title2"/>
        <w:jc w:val="both"/>
      </w:pPr>
      <w:r>
        <w:tab/>
        <w:t>The Inventory App would have a design simple and easy to understand for better interaction with the users. First, when the user opens the Inventory App, it will display and screen that would require the username and password, if the user has never interacted with the Inventory App, it will have a button at the bottom that will let the user</w:t>
      </w:r>
      <w:r w:rsidR="00136790">
        <w:t>s</w:t>
      </w:r>
      <w:r>
        <w:t xml:space="preserve"> register to the Inventory App. If you press the </w:t>
      </w:r>
      <w:r>
        <w:lastRenderedPageBreak/>
        <w:t>button for new user</w:t>
      </w:r>
      <w:r w:rsidR="00136790">
        <w:t>s</w:t>
      </w:r>
      <w:r>
        <w:t xml:space="preserve">, the </w:t>
      </w:r>
      <w:r w:rsidR="009431DA">
        <w:t>Inventory</w:t>
      </w:r>
      <w:r>
        <w:t xml:space="preserve"> App will display a section that will require a username and password to register the users.</w:t>
      </w:r>
      <w:r w:rsidR="007F1689">
        <w:t xml:space="preserve"> When the users were able to successfully log in to the Inventory App, the Inventory App would display images of the items in the inventory and a small description of the items</w:t>
      </w:r>
      <w:r w:rsidR="00D046AC">
        <w:t>. The Inventory App will contain a magnifying glass for searching for the item in the inventor</w:t>
      </w:r>
      <w:r w:rsidR="009E03CF">
        <w:t xml:space="preserve"> and ne</w:t>
      </w:r>
      <w:r w:rsidR="009431DA">
        <w:t>x</w:t>
      </w:r>
      <w:r w:rsidR="009E03CF">
        <w:t xml:space="preserve">t to it we </w:t>
      </w:r>
      <w:r w:rsidR="00653A8D">
        <w:t>are thinking</w:t>
      </w:r>
      <w:r w:rsidR="009E03CF">
        <w:t xml:space="preserve"> </w:t>
      </w:r>
      <w:r w:rsidR="009431DA">
        <w:t xml:space="preserve">of </w:t>
      </w:r>
      <w:r w:rsidR="009E03CF">
        <w:t xml:space="preserve">a plus sign for the option of adding items to the inventory. </w:t>
      </w:r>
      <w:r w:rsidR="007F1689">
        <w:t xml:space="preserve"> </w:t>
      </w:r>
      <w:r w:rsidR="009E03CF">
        <w:t xml:space="preserve">When the user </w:t>
      </w:r>
      <w:r w:rsidR="00653A8D">
        <w:t>selects</w:t>
      </w:r>
      <w:r w:rsidR="009E03CF">
        <w:t xml:space="preserve"> any item </w:t>
      </w:r>
      <w:r w:rsidR="00653A8D">
        <w:t xml:space="preserve">and the Inventory App </w:t>
      </w:r>
      <w:r w:rsidR="009E03CF">
        <w:t>display</w:t>
      </w:r>
      <w:r w:rsidR="009431DA">
        <w:t>s</w:t>
      </w:r>
      <w:r w:rsidR="00653A8D">
        <w:t xml:space="preserve"> the image, the user will have the option of increas</w:t>
      </w:r>
      <w:r w:rsidR="009431DA">
        <w:t>ing</w:t>
      </w:r>
      <w:r w:rsidR="00653A8D">
        <w:t xml:space="preserve"> or decreas</w:t>
      </w:r>
      <w:r w:rsidR="009431DA">
        <w:t>ing</w:t>
      </w:r>
      <w:r w:rsidR="00653A8D">
        <w:t xml:space="preserve"> the number of items in the inventory and case the inventory. If </w:t>
      </w:r>
      <w:r w:rsidR="00136790">
        <w:t>the</w:t>
      </w:r>
      <w:r w:rsidR="00653A8D">
        <w:t xml:space="preserve"> number of items goes to zero, the Inventory App would display a message to warn the user that the inventory on certain item</w:t>
      </w:r>
      <w:r w:rsidR="009431DA">
        <w:t>s</w:t>
      </w:r>
      <w:r w:rsidR="00653A8D">
        <w:t xml:space="preserve"> is empty. </w:t>
      </w:r>
    </w:p>
    <w:p w14:paraId="4D4D88A6" w14:textId="3E6FA3F0" w:rsidR="001E041D" w:rsidRDefault="001E041D" w:rsidP="00266CC4">
      <w:pPr>
        <w:pStyle w:val="Title2"/>
        <w:jc w:val="both"/>
      </w:pPr>
      <w:r>
        <w:tab/>
        <w:t xml:space="preserve">The Inventory App will have an efficient interaction </w:t>
      </w:r>
      <w:r w:rsidR="0018554F">
        <w:t xml:space="preserve">with the app, we minimize the complicity. First when the </w:t>
      </w:r>
      <w:r w:rsidR="003977D2">
        <w:t>username</w:t>
      </w:r>
      <w:r w:rsidR="0018554F">
        <w:t xml:space="preserve"> and password will be </w:t>
      </w:r>
      <w:r w:rsidR="003977D2">
        <w:t>verified</w:t>
      </w:r>
      <w:r w:rsidR="0018554F">
        <w:t xml:space="preserve"> in a store database </w:t>
      </w:r>
      <w:r w:rsidR="003977D2">
        <w:t>which</w:t>
      </w:r>
      <w:r w:rsidR="0018554F">
        <w:t xml:space="preserve"> will </w:t>
      </w:r>
      <w:r w:rsidR="003977D2">
        <w:t>contain</w:t>
      </w:r>
      <w:r w:rsidR="0018554F">
        <w:t xml:space="preserve"> all the user</w:t>
      </w:r>
      <w:r w:rsidR="003977D2">
        <w:t>names and passwords. If the users create a new account, their information would be stor</w:t>
      </w:r>
      <w:r w:rsidR="00E72512">
        <w:t>ed</w:t>
      </w:r>
      <w:r w:rsidR="003977D2">
        <w:t xml:space="preserve"> in the database. The system Inventory App would verify the username to prevent two or more usernames </w:t>
      </w:r>
      <w:r w:rsidR="007373D1">
        <w:t>the same</w:t>
      </w:r>
      <w:r w:rsidR="003977D2">
        <w:t>.</w:t>
      </w:r>
      <w:r w:rsidR="007373D1">
        <w:t xml:space="preserve"> After successfully logging in, the Inventory App will display all the items and their specifications stored in the database </w:t>
      </w:r>
      <w:r w:rsidR="00E72512">
        <w:t>in</w:t>
      </w:r>
      <w:r w:rsidR="007373D1">
        <w:t xml:space="preserve"> form of </w:t>
      </w:r>
      <w:r w:rsidR="00E72512">
        <w:t xml:space="preserve">a </w:t>
      </w:r>
      <w:r w:rsidR="007373D1">
        <w:t>list. If the user is browsing for specific item</w:t>
      </w:r>
      <w:r w:rsidR="00E72512">
        <w:t>s</w:t>
      </w:r>
      <w:r w:rsidR="007373D1">
        <w:t xml:space="preserve">, the Inventory App would allow the user to search by the name </w:t>
      </w:r>
      <w:r w:rsidR="00E72512">
        <w:t>in</w:t>
      </w:r>
      <w:r w:rsidR="007373D1">
        <w:t xml:space="preserve"> the database and select it if found it. I</w:t>
      </w:r>
      <w:r w:rsidR="009E0F78">
        <w:t>n</w:t>
      </w:r>
      <w:r w:rsidR="007373D1">
        <w:t xml:space="preserve"> case the</w:t>
      </w:r>
      <w:r w:rsidR="009E0F78">
        <w:t xml:space="preserve"> users would like to add a new item to the inventory, the database would allow the users to add new items to the database with specification</w:t>
      </w:r>
      <w:r w:rsidR="00E72512">
        <w:t>s</w:t>
      </w:r>
      <w:r w:rsidR="009E0F78">
        <w:t xml:space="preserve"> and images. Tapping in the </w:t>
      </w:r>
      <w:r w:rsidR="00E72512">
        <w:t>desire of the item</w:t>
      </w:r>
      <w:r w:rsidR="009E0F78">
        <w:t xml:space="preserve">, </w:t>
      </w:r>
      <w:r w:rsidR="00E47B82">
        <w:t>users</w:t>
      </w:r>
      <w:r w:rsidR="009E0F78">
        <w:t xml:space="preserve"> are allow</w:t>
      </w:r>
      <w:r w:rsidR="00E72512">
        <w:t>ed</w:t>
      </w:r>
      <w:r w:rsidR="009E0F78">
        <w:t xml:space="preserve"> to modify the quantity storage by tapping the plus (increasing) or minus (decreasing) </w:t>
      </w:r>
      <w:r w:rsidR="00E47B82">
        <w:t>sign and this allow</w:t>
      </w:r>
      <w:r w:rsidR="00E72512">
        <w:t>s</w:t>
      </w:r>
      <w:r w:rsidR="00E47B82">
        <w:t xml:space="preserve"> access to the database for quantity modification. If the items will no longer be in the inventory, the users </w:t>
      </w:r>
      <w:r w:rsidR="00E72512">
        <w:t>can</w:t>
      </w:r>
      <w:r w:rsidR="00E47B82">
        <w:t xml:space="preserve"> access the database to remove t</w:t>
      </w:r>
      <w:r w:rsidR="00E72512">
        <w:t>hem</w:t>
      </w:r>
      <w:r w:rsidR="00E47B82">
        <w:t xml:space="preserve"> from the storage items in the database. In case the number drop to zero in the database, the app will notify the user and display a notification to warm </w:t>
      </w:r>
      <w:r w:rsidR="00E72512">
        <w:t xml:space="preserve">about the shortage of certain items. </w:t>
      </w:r>
    </w:p>
    <w:sectPr w:rsidR="001E041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79252" w14:textId="77777777" w:rsidR="00B64EDE" w:rsidRDefault="00B64EDE">
      <w:pPr>
        <w:spacing w:line="240" w:lineRule="auto"/>
      </w:pPr>
      <w:r>
        <w:separator/>
      </w:r>
    </w:p>
    <w:p w14:paraId="46C526A9" w14:textId="77777777" w:rsidR="00B64EDE" w:rsidRDefault="00B64EDE"/>
  </w:endnote>
  <w:endnote w:type="continuationSeparator" w:id="0">
    <w:p w14:paraId="19DFC574" w14:textId="77777777" w:rsidR="00B64EDE" w:rsidRDefault="00B64EDE">
      <w:pPr>
        <w:spacing w:line="240" w:lineRule="auto"/>
      </w:pPr>
      <w:r>
        <w:continuationSeparator/>
      </w:r>
    </w:p>
    <w:p w14:paraId="38A6C4E3" w14:textId="77777777" w:rsidR="00B64EDE" w:rsidRDefault="00B64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2F05" w14:textId="77777777" w:rsidR="00B64EDE" w:rsidRDefault="00B64EDE">
      <w:pPr>
        <w:spacing w:line="240" w:lineRule="auto"/>
      </w:pPr>
      <w:r>
        <w:separator/>
      </w:r>
    </w:p>
    <w:p w14:paraId="21BBADA2" w14:textId="77777777" w:rsidR="00B64EDE" w:rsidRDefault="00B64EDE"/>
  </w:footnote>
  <w:footnote w:type="continuationSeparator" w:id="0">
    <w:p w14:paraId="1392855D" w14:textId="77777777" w:rsidR="00B64EDE" w:rsidRDefault="00B64EDE">
      <w:pPr>
        <w:spacing w:line="240" w:lineRule="auto"/>
      </w:pPr>
      <w:r>
        <w:continuationSeparator/>
      </w:r>
    </w:p>
    <w:p w14:paraId="7712ED84" w14:textId="77777777" w:rsidR="00B64EDE" w:rsidRDefault="00B64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A0E9" w14:textId="4A3CE43C" w:rsidR="00E81978" w:rsidRDefault="00000000">
    <w:pPr>
      <w:pStyle w:val="Header"/>
    </w:pPr>
    <w:sdt>
      <w:sdtPr>
        <w:rPr>
          <w:rStyle w:val="Strong"/>
        </w:rPr>
        <w:alias w:val="Running head"/>
        <w:tag w:val=""/>
        <w:id w:val="12739865"/>
        <w:placeholder>
          <w:docPart w:val="20B7CB47006146F095E8B404A014C58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66CC4">
          <w:rPr>
            <w:rStyle w:val="Strong"/>
          </w:rPr>
          <w:t>INVENTORY APP</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1CCB" w14:textId="4531351D" w:rsidR="00E81978" w:rsidRDefault="00266CC4">
    <w:pPr>
      <w:pStyle w:val="Header"/>
      <w:rPr>
        <w:rStyle w:val="Strong"/>
      </w:rPr>
    </w:pPr>
    <w:r>
      <w:t>INVENTORY APP</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53239487">
    <w:abstractNumId w:val="9"/>
  </w:num>
  <w:num w:numId="2" w16cid:durableId="1913736503">
    <w:abstractNumId w:val="7"/>
  </w:num>
  <w:num w:numId="3" w16cid:durableId="1559239809">
    <w:abstractNumId w:val="6"/>
  </w:num>
  <w:num w:numId="4" w16cid:durableId="829950643">
    <w:abstractNumId w:val="5"/>
  </w:num>
  <w:num w:numId="5" w16cid:durableId="1737044835">
    <w:abstractNumId w:val="4"/>
  </w:num>
  <w:num w:numId="6" w16cid:durableId="1066878779">
    <w:abstractNumId w:val="8"/>
  </w:num>
  <w:num w:numId="7" w16cid:durableId="769929776">
    <w:abstractNumId w:val="3"/>
  </w:num>
  <w:num w:numId="8" w16cid:durableId="2013987025">
    <w:abstractNumId w:val="2"/>
  </w:num>
  <w:num w:numId="9" w16cid:durableId="860240487">
    <w:abstractNumId w:val="1"/>
  </w:num>
  <w:num w:numId="10" w16cid:durableId="759837279">
    <w:abstractNumId w:val="0"/>
  </w:num>
  <w:num w:numId="11" w16cid:durableId="1953323207">
    <w:abstractNumId w:val="9"/>
    <w:lvlOverride w:ilvl="0">
      <w:startOverride w:val="1"/>
    </w:lvlOverride>
  </w:num>
  <w:num w:numId="12" w16cid:durableId="112483788">
    <w:abstractNumId w:val="13"/>
  </w:num>
  <w:num w:numId="13" w16cid:durableId="13961143">
    <w:abstractNumId w:val="11"/>
  </w:num>
  <w:num w:numId="14" w16cid:durableId="1698585210">
    <w:abstractNumId w:val="10"/>
  </w:num>
  <w:num w:numId="15" w16cid:durableId="17798320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C4"/>
    <w:rsid w:val="000D3F41"/>
    <w:rsid w:val="00136790"/>
    <w:rsid w:val="0018554F"/>
    <w:rsid w:val="001E041D"/>
    <w:rsid w:val="00266CC4"/>
    <w:rsid w:val="00355DCA"/>
    <w:rsid w:val="003977D2"/>
    <w:rsid w:val="003A40F6"/>
    <w:rsid w:val="00551A02"/>
    <w:rsid w:val="005534FA"/>
    <w:rsid w:val="005D3A03"/>
    <w:rsid w:val="00653A8D"/>
    <w:rsid w:val="007373D1"/>
    <w:rsid w:val="007A120C"/>
    <w:rsid w:val="007F1689"/>
    <w:rsid w:val="008002C0"/>
    <w:rsid w:val="008C5323"/>
    <w:rsid w:val="009431DA"/>
    <w:rsid w:val="00952D29"/>
    <w:rsid w:val="009A6A3B"/>
    <w:rsid w:val="009E03CF"/>
    <w:rsid w:val="009E0F78"/>
    <w:rsid w:val="00B64EDE"/>
    <w:rsid w:val="00B823AA"/>
    <w:rsid w:val="00BA45DB"/>
    <w:rsid w:val="00BD34D1"/>
    <w:rsid w:val="00BF4184"/>
    <w:rsid w:val="00C0601E"/>
    <w:rsid w:val="00C31D30"/>
    <w:rsid w:val="00C6274B"/>
    <w:rsid w:val="00CD6E39"/>
    <w:rsid w:val="00CF6E91"/>
    <w:rsid w:val="00D046AC"/>
    <w:rsid w:val="00D636BF"/>
    <w:rsid w:val="00D85B68"/>
    <w:rsid w:val="00DD6B20"/>
    <w:rsid w:val="00E47B82"/>
    <w:rsid w:val="00E6004D"/>
    <w:rsid w:val="00E72512"/>
    <w:rsid w:val="00E81978"/>
    <w:rsid w:val="00E90A15"/>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90576"/>
  <w15:chartTrackingRefBased/>
  <w15:docId w15:val="{EAA15B19-3F29-4672-BC2C-EF8B304D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7A15D41462496893D3DF003EE45BBE"/>
        <w:category>
          <w:name w:val="General"/>
          <w:gallery w:val="placeholder"/>
        </w:category>
        <w:types>
          <w:type w:val="bbPlcHdr"/>
        </w:types>
        <w:behaviors>
          <w:behavior w:val="content"/>
        </w:behaviors>
        <w:guid w:val="{F9D4F1E3-1F06-4261-B306-7D0314F6C9EE}"/>
      </w:docPartPr>
      <w:docPartBody>
        <w:p w:rsidR="00432D27" w:rsidRDefault="00000000">
          <w:pPr>
            <w:pStyle w:val="487A15D41462496893D3DF003EE45BBE"/>
          </w:pPr>
          <w:r>
            <w:t>[Title Here, up to 12 Words, on One to Two Lines]</w:t>
          </w:r>
        </w:p>
      </w:docPartBody>
    </w:docPart>
    <w:docPart>
      <w:docPartPr>
        <w:name w:val="20B7CB47006146F095E8B404A014C58A"/>
        <w:category>
          <w:name w:val="General"/>
          <w:gallery w:val="placeholder"/>
        </w:category>
        <w:types>
          <w:type w:val="bbPlcHdr"/>
        </w:types>
        <w:behaviors>
          <w:behavior w:val="content"/>
        </w:behaviors>
        <w:guid w:val="{A54A4178-439B-434A-B918-AC7A9775EB3D}"/>
      </w:docPartPr>
      <w:docPartBody>
        <w:p w:rsidR="00432D27" w:rsidRDefault="00000000">
          <w:pPr>
            <w:pStyle w:val="20B7CB47006146F095E8B404A014C58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67"/>
    <w:rsid w:val="00432D27"/>
    <w:rsid w:val="00613A67"/>
    <w:rsid w:val="00DB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7A15D41462496893D3DF003EE45BBE">
    <w:name w:val="487A15D41462496893D3DF003EE45BBE"/>
  </w:style>
  <w:style w:type="character" w:styleId="Emphasis">
    <w:name w:val="Emphasis"/>
    <w:basedOn w:val="DefaultParagraphFont"/>
    <w:uiPriority w:val="4"/>
    <w:unhideWhenUsed/>
    <w:qFormat/>
    <w:rPr>
      <w:i/>
      <w:iCs/>
    </w:rPr>
  </w:style>
  <w:style w:type="paragraph" w:customStyle="1" w:styleId="20B7CB47006146F095E8B404A014C58A">
    <w:name w:val="20B7CB47006146F095E8B404A014C5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INVENTORY APP</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205</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One</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SercH MateoS</dc:creator>
  <cp:keywords/>
  <dc:description/>
  <cp:lastModifiedBy>SercH MateoS</cp:lastModifiedBy>
  <cp:revision>2</cp:revision>
  <dcterms:created xsi:type="dcterms:W3CDTF">2022-11-07T14:33:00Z</dcterms:created>
  <dcterms:modified xsi:type="dcterms:W3CDTF">2022-11-08T16:28:00Z</dcterms:modified>
</cp:coreProperties>
</file>