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8239" w14:textId="3B30D838" w:rsidR="00E81978" w:rsidRPr="00DB5D7E" w:rsidRDefault="00000000">
      <w:pPr>
        <w:pStyle w:val="Title"/>
      </w:pPr>
      <w:sdt>
        <w:sdtPr>
          <w:alias w:val="Title:"/>
          <w:tag w:val="Title:"/>
          <w:id w:val="726351117"/>
          <w:placeholder>
            <w:docPart w:val="24D8A2F99D8D4B2C9B56955A844C8CC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A24F4" w:rsidRPr="00DB5D7E">
            <w:t>UI Design</w:t>
          </w:r>
        </w:sdtContent>
      </w:sdt>
    </w:p>
    <w:p w14:paraId="42D87BA1" w14:textId="3160C93B" w:rsidR="00B823AA" w:rsidRPr="00DB5D7E" w:rsidRDefault="00EA24F4" w:rsidP="00B823AA">
      <w:pPr>
        <w:pStyle w:val="Title2"/>
      </w:pPr>
      <w:r w:rsidRPr="00DB5D7E">
        <w:t xml:space="preserve">Sergio </w:t>
      </w:r>
      <w:proofErr w:type="spellStart"/>
      <w:r w:rsidRPr="00DB5D7E">
        <w:t>Mateos</w:t>
      </w:r>
      <w:proofErr w:type="spellEnd"/>
    </w:p>
    <w:p w14:paraId="060BAECD" w14:textId="20E9D478" w:rsidR="00E81978" w:rsidRPr="00DB5D7E" w:rsidRDefault="00EA24F4" w:rsidP="00B823AA">
      <w:pPr>
        <w:pStyle w:val="Title2"/>
      </w:pPr>
      <w:r w:rsidRPr="00DB5D7E">
        <w:t>Southern Nuevo Hampshire University</w:t>
      </w:r>
    </w:p>
    <w:p w14:paraId="4588C161" w14:textId="14171CC0" w:rsidR="00EA24F4" w:rsidRPr="00DB5D7E" w:rsidRDefault="00EA24F4">
      <w:r w:rsidRPr="00DB5D7E">
        <w:br w:type="page"/>
      </w:r>
    </w:p>
    <w:p w14:paraId="15547120" w14:textId="18EE28FE" w:rsidR="00EA24F4" w:rsidRPr="00DB5D7E" w:rsidRDefault="00096D9F" w:rsidP="00B823AA">
      <w:pPr>
        <w:pStyle w:val="Title2"/>
      </w:pPr>
      <w:r w:rsidRPr="00DB5D7E">
        <w:lastRenderedPageBreak/>
        <w:t>UI Design</w:t>
      </w:r>
    </w:p>
    <w:p w14:paraId="6458C444" w14:textId="7F4DD6BE" w:rsidR="007857C3" w:rsidRDefault="007857C3" w:rsidP="007857C3">
      <w:pPr>
        <w:pStyle w:val="Title2"/>
        <w:jc w:val="both"/>
      </w:pPr>
      <w:r>
        <w:rPr>
          <w:noProof/>
        </w:rPr>
        <w:drawing>
          <wp:anchor distT="0" distB="0" distL="114300" distR="114300" simplePos="0" relativeHeight="251660288" behindDoc="0" locked="0" layoutInCell="1" allowOverlap="1" wp14:anchorId="76C72D86" wp14:editId="705637D2">
            <wp:simplePos x="0" y="0"/>
            <wp:positionH relativeFrom="column">
              <wp:posOffset>-76200</wp:posOffset>
            </wp:positionH>
            <wp:positionV relativeFrom="paragraph">
              <wp:posOffset>3132455</wp:posOffset>
            </wp:positionV>
            <wp:extent cx="2457450" cy="4740275"/>
            <wp:effectExtent l="0" t="0" r="0" b="3175"/>
            <wp:wrapThrough wrapText="bothSides">
              <wp:wrapPolygon edited="0">
                <wp:start x="0" y="0"/>
                <wp:lineTo x="0" y="21528"/>
                <wp:lineTo x="21433" y="21528"/>
                <wp:lineTo x="21433" y="0"/>
                <wp:lineTo x="0" y="0"/>
              </wp:wrapPolygon>
            </wp:wrapThrough>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7450" cy="4740275"/>
                    </a:xfrm>
                    <a:prstGeom prst="rect">
                      <a:avLst/>
                    </a:prstGeom>
                  </pic:spPr>
                </pic:pic>
              </a:graphicData>
            </a:graphic>
            <wp14:sizeRelH relativeFrom="margin">
              <wp14:pctWidth>0</wp14:pctWidth>
            </wp14:sizeRelH>
            <wp14:sizeRelV relativeFrom="margin">
              <wp14:pctHeight>0</wp14:pctHeight>
            </wp14:sizeRelV>
          </wp:anchor>
        </w:drawing>
      </w:r>
      <w:r w:rsidR="00096D9F" w:rsidRPr="00DB5D7E">
        <w:tab/>
      </w:r>
      <w:r w:rsidR="00096D9F" w:rsidRPr="00096D9F">
        <w:t xml:space="preserve">One of the retail </w:t>
      </w:r>
      <w:r w:rsidR="00994D43" w:rsidRPr="00096D9F">
        <w:t>stores</w:t>
      </w:r>
      <w:r w:rsidR="00096D9F" w:rsidRPr="00096D9F">
        <w:t xml:space="preserve"> t</w:t>
      </w:r>
      <w:r w:rsidR="00096D9F">
        <w:t xml:space="preserve">hat </w:t>
      </w:r>
      <w:r w:rsidR="00CD0264">
        <w:t>are</w:t>
      </w:r>
      <w:r w:rsidR="00096D9F">
        <w:t xml:space="preserve"> more convenie</w:t>
      </w:r>
      <w:r w:rsidR="00CD0264">
        <w:t>nt</w:t>
      </w:r>
      <w:r w:rsidR="00096D9F">
        <w:t xml:space="preserve"> to shop</w:t>
      </w:r>
      <w:r w:rsidR="00CD0264">
        <w:t xml:space="preserve"> at</w:t>
      </w:r>
      <w:r w:rsidR="00096D9F">
        <w:t xml:space="preserve"> is Walmart since they have many </w:t>
      </w:r>
      <w:r w:rsidR="00994D43">
        <w:t>locations around the world</w:t>
      </w:r>
      <w:r w:rsidR="00096D9F">
        <w:t xml:space="preserve"> and they carry most of the item</w:t>
      </w:r>
      <w:r w:rsidR="00CD0264">
        <w:t>s</w:t>
      </w:r>
      <w:r w:rsidR="00096D9F">
        <w:t xml:space="preserve"> </w:t>
      </w:r>
      <w:r w:rsidR="00994D43">
        <w:t>people consume</w:t>
      </w:r>
      <w:r w:rsidR="00096D9F">
        <w:t xml:space="preserve"> every day, that’s why is beneficial for me to use the Walmart App for easy checkout, location of items and check offers. Also, the online market has been awesome at delivering the items</w:t>
      </w:r>
      <w:r w:rsidR="00994D43">
        <w:t xml:space="preserve"> and providing access to items that could be out of stock at the store.</w:t>
      </w:r>
      <w:r w:rsidR="00096D9F">
        <w:t xml:space="preserve"> </w:t>
      </w:r>
      <w:r w:rsidR="00994D43">
        <w:t>B</w:t>
      </w:r>
      <w:r w:rsidR="00096D9F">
        <w:t xml:space="preserve">ut </w:t>
      </w:r>
      <w:r w:rsidR="00994D43">
        <w:t>unfortunately,</w:t>
      </w:r>
      <w:r w:rsidR="00096D9F">
        <w:t xml:space="preserve"> the Walmart app has failed to provide their user </w:t>
      </w:r>
      <w:r w:rsidR="00994D43">
        <w:t xml:space="preserve">with enough information about their online purchase. </w:t>
      </w:r>
      <w:r w:rsidR="00914084">
        <w:t>Sometime</w:t>
      </w:r>
      <w:r w:rsidR="00CD0264">
        <w:t>s</w:t>
      </w:r>
      <w:r w:rsidR="00914084">
        <w:t xml:space="preserve"> user</w:t>
      </w:r>
      <w:r w:rsidR="00CD0264">
        <w:t>s</w:t>
      </w:r>
      <w:r w:rsidR="00914084">
        <w:t xml:space="preserve"> would like to have as much information without browsing into the order, details like at what time and where was delivered can help the customers to make sure the package arrive</w:t>
      </w:r>
      <w:r w:rsidR="00CD0264">
        <w:t>s</w:t>
      </w:r>
      <w:r w:rsidR="00914084">
        <w:t xml:space="preserve"> safe, </w:t>
      </w:r>
      <w:r w:rsidR="00F12215">
        <w:t>and</w:t>
      </w:r>
      <w:r w:rsidR="00914084">
        <w:t xml:space="preserve"> it helps Walmart as pro</w:t>
      </w:r>
      <w:r w:rsidR="00793141">
        <w:t>of</w:t>
      </w:r>
      <w:r w:rsidR="00914084">
        <w:t xml:space="preserve"> in case of any stole or los</w:t>
      </w:r>
      <w:r w:rsidR="00793141">
        <w:t>s</w:t>
      </w:r>
      <w:r w:rsidR="00914084">
        <w:t>.</w:t>
      </w:r>
    </w:p>
    <w:p w14:paraId="1DC519ED" w14:textId="6645713B" w:rsidR="003600E2" w:rsidRDefault="00F12215" w:rsidP="007857C3">
      <w:pPr>
        <w:pStyle w:val="Title2"/>
        <w:jc w:val="both"/>
      </w:pPr>
      <w:r>
        <w:t xml:space="preserve">The left image is </w:t>
      </w:r>
      <w:r w:rsidR="00D1053C">
        <w:t>a</w:t>
      </w:r>
      <w:r>
        <w:t xml:space="preserve"> screenshot of the Walmart app </w:t>
      </w:r>
      <w:r w:rsidR="007857C3">
        <w:t>which contains at the top the left arrow to go back to the previous screen, the tit</w:t>
      </w:r>
      <w:r w:rsidR="007C40AA">
        <w:t>l</w:t>
      </w:r>
      <w:r w:rsidR="007857C3">
        <w:t xml:space="preserve">e “Purchase History” and the scanner to scan the receives. Then the Walmart App display in form of </w:t>
      </w:r>
      <w:r w:rsidR="007C40AA">
        <w:t xml:space="preserve">a </w:t>
      </w:r>
      <w:r w:rsidR="007857C3">
        <w:t xml:space="preserve">list </w:t>
      </w:r>
      <w:r w:rsidR="007C40AA">
        <w:t xml:space="preserve">of </w:t>
      </w:r>
      <w:r w:rsidR="007857C3">
        <w:t>the purchase history of the users, displaying the image at the left and delivered date at the top with the purchase amount, and if the user wants more details can press the view detail button to check the detail or they can initiate a refund. At the bottom is located the main menu bottom which take</w:t>
      </w:r>
      <w:r w:rsidR="007C40AA">
        <w:t>s</w:t>
      </w:r>
      <w:r w:rsidR="007857C3">
        <w:t xml:space="preserve"> the customer to Shop (main page), My items (regular buy products), Search (search for items), Services (</w:t>
      </w:r>
      <w:r w:rsidR="003600E2">
        <w:t>Walmart</w:t>
      </w:r>
      <w:r w:rsidR="007857C3">
        <w:t xml:space="preserve"> services), and Account</w:t>
      </w:r>
      <w:r w:rsidR="003600E2">
        <w:t xml:space="preserve"> (personal information)</w:t>
      </w:r>
    </w:p>
    <w:p w14:paraId="612CD8BF" w14:textId="5BA6818E" w:rsidR="007857C3" w:rsidRDefault="007857C3" w:rsidP="007857C3">
      <w:pPr>
        <w:pStyle w:val="Title2"/>
        <w:jc w:val="both"/>
      </w:pPr>
      <w:r>
        <w:rPr>
          <w:noProof/>
        </w:rPr>
        <w:lastRenderedPageBreak/>
        <w:drawing>
          <wp:anchor distT="0" distB="0" distL="114300" distR="114300" simplePos="0" relativeHeight="251662336" behindDoc="0" locked="0" layoutInCell="1" allowOverlap="1" wp14:anchorId="4720EB2C" wp14:editId="759BFB09">
            <wp:simplePos x="0" y="0"/>
            <wp:positionH relativeFrom="margin">
              <wp:posOffset>3215005</wp:posOffset>
            </wp:positionH>
            <wp:positionV relativeFrom="paragraph">
              <wp:posOffset>247650</wp:posOffset>
            </wp:positionV>
            <wp:extent cx="2795905" cy="4972050"/>
            <wp:effectExtent l="0" t="0" r="4445"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5905" cy="4972050"/>
                    </a:xfrm>
                    <a:prstGeom prst="rect">
                      <a:avLst/>
                    </a:prstGeom>
                  </pic:spPr>
                </pic:pic>
              </a:graphicData>
            </a:graphic>
            <wp14:sizeRelH relativeFrom="margin">
              <wp14:pctWidth>0</wp14:pctWidth>
            </wp14:sizeRelH>
            <wp14:sizeRelV relativeFrom="margin">
              <wp14:pctHeight>0</wp14:pctHeight>
            </wp14:sizeRelV>
          </wp:anchor>
        </w:drawing>
      </w:r>
    </w:p>
    <w:p w14:paraId="60054882" w14:textId="4D7FA743" w:rsidR="007857C3" w:rsidRPr="00096D9F" w:rsidRDefault="007857C3" w:rsidP="007857C3">
      <w:pPr>
        <w:pStyle w:val="Title2"/>
        <w:jc w:val="both"/>
      </w:pPr>
      <w:r>
        <w:t xml:space="preserve">At the </w:t>
      </w:r>
      <w:r w:rsidR="003600E2">
        <w:t>right is my redesign of the Walmart app, I keep the “Purchase History” tab the same since it</w:t>
      </w:r>
      <w:r w:rsidR="004F6792">
        <w:t>’</w:t>
      </w:r>
      <w:r w:rsidR="003600E2">
        <w:t>s easy for the user to understand and interact, plus it</w:t>
      </w:r>
      <w:r w:rsidR="004F6792">
        <w:t>’</w:t>
      </w:r>
      <w:r w:rsidR="003600E2">
        <w:t xml:space="preserve">s helpful that customer can save their receive on the Walmart App. I start by changing the background color since in the first scenario the white background camouflage with the order tab I decide to </w:t>
      </w:r>
      <w:r w:rsidR="007700E8">
        <w:t xml:space="preserve">change the tone of the white background for an easier allocation of the orders. </w:t>
      </w:r>
      <w:r w:rsidR="00793141">
        <w:t>I</w:t>
      </w:r>
      <w:r w:rsidR="00DB5D7E">
        <w:t xml:space="preserve">n my research about the UI design on a daily app that I use I notice that in the Walmart App it’s a little complicated to find where the </w:t>
      </w:r>
      <w:r w:rsidR="00B1120B">
        <w:t>delivery</w:t>
      </w:r>
      <w:r w:rsidR="00DB5D7E">
        <w:t xml:space="preserve"> person </w:t>
      </w:r>
      <w:r w:rsidR="00B1120B">
        <w:t>places</w:t>
      </w:r>
      <w:r w:rsidR="00DB5D7E">
        <w:t xml:space="preserve"> the item and what time. </w:t>
      </w:r>
      <w:r w:rsidR="00B1120B">
        <w:t>Every customer would like to know the place and the time the item was deliver</w:t>
      </w:r>
      <w:r w:rsidR="00793141">
        <w:t>ed</w:t>
      </w:r>
      <w:r w:rsidR="00B1120B">
        <w:t xml:space="preserve"> in case they are not at home, also a picture is added as proof. Also, this help</w:t>
      </w:r>
      <w:r w:rsidR="00793141">
        <w:t>s</w:t>
      </w:r>
      <w:r w:rsidR="00B1120B">
        <w:t xml:space="preserve"> Walmart to demonstrate</w:t>
      </w:r>
      <w:r w:rsidR="00793141">
        <w:t xml:space="preserve"> to</w:t>
      </w:r>
      <w:r w:rsidR="00B1120B">
        <w:t xml:space="preserve"> their customer that the items were delivered in case of any los</w:t>
      </w:r>
      <w:r w:rsidR="00793141">
        <w:t>s</w:t>
      </w:r>
      <w:r w:rsidR="00B1120B">
        <w:t xml:space="preserve"> or st</w:t>
      </w:r>
      <w:r w:rsidR="00793141">
        <w:t>eal</w:t>
      </w:r>
      <w:r w:rsidR="00B1120B">
        <w:t>. Small detail</w:t>
      </w:r>
      <w:r w:rsidR="00793141">
        <w:t>s</w:t>
      </w:r>
      <w:r w:rsidR="00B1120B">
        <w:t xml:space="preserve"> can satisfy their customer need. </w:t>
      </w:r>
    </w:p>
    <w:sectPr w:rsidR="007857C3" w:rsidRPr="00096D9F">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B837" w14:textId="77777777" w:rsidR="00897A76" w:rsidRDefault="00897A76">
      <w:pPr>
        <w:spacing w:line="240" w:lineRule="auto"/>
      </w:pPr>
      <w:r>
        <w:separator/>
      </w:r>
    </w:p>
    <w:p w14:paraId="76C2DA63" w14:textId="77777777" w:rsidR="00897A76" w:rsidRDefault="00897A76"/>
  </w:endnote>
  <w:endnote w:type="continuationSeparator" w:id="0">
    <w:p w14:paraId="54F49607" w14:textId="77777777" w:rsidR="00897A76" w:rsidRDefault="00897A76">
      <w:pPr>
        <w:spacing w:line="240" w:lineRule="auto"/>
      </w:pPr>
      <w:r>
        <w:continuationSeparator/>
      </w:r>
    </w:p>
    <w:p w14:paraId="462C60B6" w14:textId="77777777" w:rsidR="00897A76" w:rsidRDefault="00897A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D15DC" w14:textId="77777777" w:rsidR="00897A76" w:rsidRDefault="00897A76">
      <w:pPr>
        <w:spacing w:line="240" w:lineRule="auto"/>
      </w:pPr>
      <w:r>
        <w:separator/>
      </w:r>
    </w:p>
    <w:p w14:paraId="218C88A4" w14:textId="77777777" w:rsidR="00897A76" w:rsidRDefault="00897A76"/>
  </w:footnote>
  <w:footnote w:type="continuationSeparator" w:id="0">
    <w:p w14:paraId="14A2670E" w14:textId="77777777" w:rsidR="00897A76" w:rsidRDefault="00897A76">
      <w:pPr>
        <w:spacing w:line="240" w:lineRule="auto"/>
      </w:pPr>
      <w:r>
        <w:continuationSeparator/>
      </w:r>
    </w:p>
    <w:p w14:paraId="35584C9E" w14:textId="77777777" w:rsidR="00897A76" w:rsidRDefault="00897A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0025" w14:textId="29E5D012" w:rsidR="00E81978" w:rsidRDefault="00000000">
    <w:pPr>
      <w:pStyle w:val="Header"/>
    </w:pPr>
    <w:sdt>
      <w:sdtPr>
        <w:rPr>
          <w:rStyle w:val="Strong"/>
        </w:rPr>
        <w:alias w:val="Running head"/>
        <w:tag w:val=""/>
        <w:id w:val="12739865"/>
        <w:placeholder>
          <w:docPart w:val="B8B8E6CDE5F44E1B965700CED3641F5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A24F4">
          <w:rPr>
            <w:rStyle w:val="Strong"/>
          </w:rPr>
          <w:t>UI Desing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9EDD" w14:textId="254E0DAF" w:rsidR="00E81978" w:rsidRDefault="00EA24F4">
    <w:pPr>
      <w:pStyle w:val="Header"/>
      <w:rPr>
        <w:rStyle w:val="Strong"/>
      </w:rPr>
    </w:pPr>
    <w:r>
      <w:t>UI Design</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8313335">
    <w:abstractNumId w:val="9"/>
  </w:num>
  <w:num w:numId="2" w16cid:durableId="304551262">
    <w:abstractNumId w:val="7"/>
  </w:num>
  <w:num w:numId="3" w16cid:durableId="1125538971">
    <w:abstractNumId w:val="6"/>
  </w:num>
  <w:num w:numId="4" w16cid:durableId="1289428988">
    <w:abstractNumId w:val="5"/>
  </w:num>
  <w:num w:numId="5" w16cid:durableId="940140199">
    <w:abstractNumId w:val="4"/>
  </w:num>
  <w:num w:numId="6" w16cid:durableId="2006861147">
    <w:abstractNumId w:val="8"/>
  </w:num>
  <w:num w:numId="7" w16cid:durableId="204877931">
    <w:abstractNumId w:val="3"/>
  </w:num>
  <w:num w:numId="8" w16cid:durableId="426318205">
    <w:abstractNumId w:val="2"/>
  </w:num>
  <w:num w:numId="9" w16cid:durableId="1143238206">
    <w:abstractNumId w:val="1"/>
  </w:num>
  <w:num w:numId="10" w16cid:durableId="1192570062">
    <w:abstractNumId w:val="0"/>
  </w:num>
  <w:num w:numId="11" w16cid:durableId="1051924288">
    <w:abstractNumId w:val="9"/>
    <w:lvlOverride w:ilvl="0">
      <w:startOverride w:val="1"/>
    </w:lvlOverride>
  </w:num>
  <w:num w:numId="12" w16cid:durableId="1416393037">
    <w:abstractNumId w:val="13"/>
  </w:num>
  <w:num w:numId="13" w16cid:durableId="772090833">
    <w:abstractNumId w:val="11"/>
  </w:num>
  <w:num w:numId="14" w16cid:durableId="312148729">
    <w:abstractNumId w:val="10"/>
  </w:num>
  <w:num w:numId="15" w16cid:durableId="14342785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F4"/>
    <w:rsid w:val="00096D9F"/>
    <w:rsid w:val="000D3F41"/>
    <w:rsid w:val="00355DCA"/>
    <w:rsid w:val="003600E2"/>
    <w:rsid w:val="004F6792"/>
    <w:rsid w:val="00551A02"/>
    <w:rsid w:val="005534FA"/>
    <w:rsid w:val="005D3A03"/>
    <w:rsid w:val="007700E8"/>
    <w:rsid w:val="007857C3"/>
    <w:rsid w:val="00793141"/>
    <w:rsid w:val="007C40AA"/>
    <w:rsid w:val="008002C0"/>
    <w:rsid w:val="0081308E"/>
    <w:rsid w:val="00897A76"/>
    <w:rsid w:val="008C5323"/>
    <w:rsid w:val="00914084"/>
    <w:rsid w:val="00994D43"/>
    <w:rsid w:val="009968E0"/>
    <w:rsid w:val="009A6A3B"/>
    <w:rsid w:val="00B1120B"/>
    <w:rsid w:val="00B823AA"/>
    <w:rsid w:val="00BA45DB"/>
    <w:rsid w:val="00BF4184"/>
    <w:rsid w:val="00C0601E"/>
    <w:rsid w:val="00C31D30"/>
    <w:rsid w:val="00CD0264"/>
    <w:rsid w:val="00CD6E39"/>
    <w:rsid w:val="00CE0541"/>
    <w:rsid w:val="00CF6E91"/>
    <w:rsid w:val="00D1053C"/>
    <w:rsid w:val="00D85B68"/>
    <w:rsid w:val="00DB5D7E"/>
    <w:rsid w:val="00E25E1D"/>
    <w:rsid w:val="00E6004D"/>
    <w:rsid w:val="00E81978"/>
    <w:rsid w:val="00EA24F4"/>
    <w:rsid w:val="00F12215"/>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7CAED"/>
  <w15:chartTrackingRefBased/>
  <w15:docId w15:val="{CBE81F58-E46B-45E0-A51B-08D7D7F2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D8A2F99D8D4B2C9B56955A844C8CCB"/>
        <w:category>
          <w:name w:val="General"/>
          <w:gallery w:val="placeholder"/>
        </w:category>
        <w:types>
          <w:type w:val="bbPlcHdr"/>
        </w:types>
        <w:behaviors>
          <w:behavior w:val="content"/>
        </w:behaviors>
        <w:guid w:val="{8A37E988-7750-4A45-82F6-9E9DD36F76FE}"/>
      </w:docPartPr>
      <w:docPartBody>
        <w:p w:rsidR="00AE7743" w:rsidRDefault="00000000">
          <w:pPr>
            <w:pStyle w:val="24D8A2F99D8D4B2C9B56955A844C8CCB"/>
          </w:pPr>
          <w:r>
            <w:t>[Title Here, up to 12 Words, on One to Two Lines]</w:t>
          </w:r>
        </w:p>
      </w:docPartBody>
    </w:docPart>
    <w:docPart>
      <w:docPartPr>
        <w:name w:val="B8B8E6CDE5F44E1B965700CED3641F50"/>
        <w:category>
          <w:name w:val="General"/>
          <w:gallery w:val="placeholder"/>
        </w:category>
        <w:types>
          <w:type w:val="bbPlcHdr"/>
        </w:types>
        <w:behaviors>
          <w:behavior w:val="content"/>
        </w:behaviors>
        <w:guid w:val="{1C03A770-07EA-43B8-91EC-6FBB4948735A}"/>
      </w:docPartPr>
      <w:docPartBody>
        <w:p w:rsidR="00AE7743" w:rsidRDefault="00000000">
          <w:pPr>
            <w:pStyle w:val="B8B8E6CDE5F44E1B965700CED3641F5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AA"/>
    <w:rsid w:val="000957AA"/>
    <w:rsid w:val="000C3AAC"/>
    <w:rsid w:val="0086686E"/>
    <w:rsid w:val="00AE7743"/>
    <w:rsid w:val="00F9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D8A2F99D8D4B2C9B56955A844C8CCB">
    <w:name w:val="24D8A2F99D8D4B2C9B56955A844C8CCB"/>
  </w:style>
  <w:style w:type="character" w:styleId="Emphasis">
    <w:name w:val="Emphasis"/>
    <w:basedOn w:val="DefaultParagraphFont"/>
    <w:uiPriority w:val="4"/>
    <w:unhideWhenUsed/>
    <w:qFormat/>
    <w:rPr>
      <w:i/>
      <w:iCs/>
    </w:rPr>
  </w:style>
  <w:style w:type="paragraph" w:customStyle="1" w:styleId="B8B8E6CDE5F44E1B965700CED3641F50">
    <w:name w:val="B8B8E6CDE5F44E1B965700CED3641F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UI Desing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379</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UI Design</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Design</dc:title>
  <dc:subject/>
  <dc:creator>SercH MateoS</dc:creator>
  <cp:keywords/>
  <dc:description/>
  <cp:lastModifiedBy>SercH MateoS</cp:lastModifiedBy>
  <cp:revision>5</cp:revision>
  <dcterms:created xsi:type="dcterms:W3CDTF">2022-11-15T17:34:00Z</dcterms:created>
  <dcterms:modified xsi:type="dcterms:W3CDTF">2022-11-17T15:03:00Z</dcterms:modified>
</cp:coreProperties>
</file>