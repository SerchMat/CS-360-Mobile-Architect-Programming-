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B191D" w14:textId="77777777" w:rsidR="00761888" w:rsidRDefault="00761888">
      <w:pPr>
        <w:pStyle w:val="Title"/>
      </w:pPr>
    </w:p>
    <w:p w14:paraId="2957BBC4" w14:textId="203F3146" w:rsidR="00E81978" w:rsidRDefault="00761888">
      <w:pPr>
        <w:pStyle w:val="Title"/>
      </w:pPr>
      <w:r>
        <w:t>+</w:t>
      </w:r>
      <w:sdt>
        <w:sdtPr>
          <w:alias w:val="Title:"/>
          <w:tag w:val="Title:"/>
          <w:id w:val="726351117"/>
          <w:placeholder>
            <w:docPart w:val="0582724BC1F2472BA668E66A54E1BA3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F72968">
            <w:t>Sensor Manager</w:t>
          </w:r>
        </w:sdtContent>
      </w:sdt>
    </w:p>
    <w:p w14:paraId="25CB0F8B" w14:textId="2E60723D" w:rsidR="00B823AA" w:rsidRDefault="00F72968" w:rsidP="00B823AA">
      <w:pPr>
        <w:pStyle w:val="Title2"/>
      </w:pPr>
      <w:r>
        <w:t xml:space="preserve">Sergio </w:t>
      </w:r>
      <w:proofErr w:type="spellStart"/>
      <w:r>
        <w:t>Mateos</w:t>
      </w:r>
      <w:proofErr w:type="spellEnd"/>
    </w:p>
    <w:p w14:paraId="7A2009F4" w14:textId="50264E89" w:rsidR="00E81978" w:rsidRDefault="00F72968" w:rsidP="00B823AA">
      <w:pPr>
        <w:pStyle w:val="Title2"/>
      </w:pPr>
      <w:r>
        <w:t>Southern New Hampshire University</w:t>
      </w:r>
    </w:p>
    <w:p w14:paraId="689FB103" w14:textId="5156B8B9" w:rsidR="00F72968" w:rsidRDefault="00F72968">
      <w:r>
        <w:br w:type="page"/>
      </w:r>
    </w:p>
    <w:p w14:paraId="06F97BFC" w14:textId="31295855" w:rsidR="00F72968" w:rsidRDefault="00F72968" w:rsidP="00B823AA">
      <w:pPr>
        <w:pStyle w:val="Title2"/>
      </w:pPr>
      <w:r>
        <w:lastRenderedPageBreak/>
        <w:t>Sensor Manager</w:t>
      </w:r>
    </w:p>
    <w:p w14:paraId="1A2E819C" w14:textId="0DA7134C" w:rsidR="00F72968" w:rsidRDefault="00F72968" w:rsidP="00FF03E5">
      <w:pPr>
        <w:pStyle w:val="Title2"/>
        <w:jc w:val="both"/>
      </w:pPr>
      <w:r>
        <w:tab/>
      </w:r>
      <w:r w:rsidR="00CA7458">
        <w:t>The s</w:t>
      </w:r>
      <w:r w:rsidR="00864EAD">
        <w:t>ensor</w:t>
      </w:r>
      <w:r w:rsidR="00CA7458">
        <w:t>s</w:t>
      </w:r>
      <w:r w:rsidR="00864EAD">
        <w:t xml:space="preserve"> </w:t>
      </w:r>
      <w:r w:rsidR="00CA7458">
        <w:t>detect</w:t>
      </w:r>
      <w:r w:rsidR="00864EAD">
        <w:t xml:space="preserve"> and responds to certain types of inputs from a physical environment. </w:t>
      </w:r>
      <w:r w:rsidR="00CA7458">
        <w:t>The s</w:t>
      </w:r>
      <w:r w:rsidR="00864EAD">
        <w:t>ensor</w:t>
      </w:r>
      <w:r w:rsidR="00CA7458">
        <w:t>s</w:t>
      </w:r>
      <w:r w:rsidR="00864EAD">
        <w:t xml:space="preserve"> can be identified as hardware or software. Hardware-based sensors are physical components built into a device which could be a handset or tablet. Hardware-based sensor derive</w:t>
      </w:r>
      <w:r w:rsidR="00CA7458">
        <w:t>s</w:t>
      </w:r>
      <w:r w:rsidR="00864EAD">
        <w:t xml:space="preserve"> their data by measuring specific environmental properties. Software-based sensors are algorithm</w:t>
      </w:r>
      <w:r w:rsidR="00CA7458">
        <w:t>s</w:t>
      </w:r>
      <w:r w:rsidR="00864EAD">
        <w:t xml:space="preserve"> derived from</w:t>
      </w:r>
      <w:r w:rsidR="00CA7458">
        <w:t xml:space="preserve"> a</w:t>
      </w:r>
      <w:r w:rsidR="00864EAD">
        <w:t xml:space="preserve"> mathematical model</w:t>
      </w:r>
      <w:r w:rsidR="00FF03E5">
        <w:t>.</w:t>
      </w:r>
    </w:p>
    <w:p w14:paraId="478A430A" w14:textId="2124B648" w:rsidR="00155A26" w:rsidRDefault="00FF03E5" w:rsidP="00FF03E5">
      <w:pPr>
        <w:pStyle w:val="Title2"/>
        <w:jc w:val="both"/>
      </w:pPr>
      <w:r>
        <w:tab/>
        <w:t>Sensor Manager</w:t>
      </w:r>
      <w:r w:rsidR="00155A26">
        <w:t xml:space="preserve"> was used in the code for:</w:t>
      </w:r>
    </w:p>
    <w:p w14:paraId="2421E04A" w14:textId="5F4580A7" w:rsidR="00FF03E5" w:rsidRDefault="00155A26" w:rsidP="00155A26">
      <w:pPr>
        <w:pStyle w:val="Title2"/>
        <w:numPr>
          <w:ilvl w:val="0"/>
          <w:numId w:val="16"/>
        </w:numPr>
        <w:jc w:val="both"/>
      </w:pPr>
      <w:r>
        <w:t>Updating the sensor data</w:t>
      </w:r>
    </w:p>
    <w:p w14:paraId="08657FFB" w14:textId="51BCB9ED" w:rsidR="00155A26" w:rsidRDefault="00155A26" w:rsidP="00155A26">
      <w:pPr>
        <w:pStyle w:val="Title2"/>
        <w:numPr>
          <w:ilvl w:val="1"/>
          <w:numId w:val="16"/>
        </w:numPr>
        <w:jc w:val="both"/>
      </w:pPr>
      <w:r>
        <w:t xml:space="preserve">The sensor manager registers an object of </w:t>
      </w:r>
      <w:proofErr w:type="spellStart"/>
      <w:r>
        <w:t>SensorEventListener</w:t>
      </w:r>
      <w:proofErr w:type="spellEnd"/>
      <w:r>
        <w:t>, when the sensor is updated, the listener is informed.</w:t>
      </w:r>
    </w:p>
    <w:p w14:paraId="2018638C" w14:textId="3C592497" w:rsidR="00155A26" w:rsidRDefault="00761888" w:rsidP="00155A26">
      <w:pPr>
        <w:pStyle w:val="Title2"/>
        <w:numPr>
          <w:ilvl w:val="0"/>
          <w:numId w:val="16"/>
        </w:numPr>
        <w:jc w:val="both"/>
      </w:pPr>
      <w:r>
        <w:t>Access Sensor Data</w:t>
      </w:r>
    </w:p>
    <w:p w14:paraId="42DD8960" w14:textId="17ADBC03" w:rsidR="00761888" w:rsidRDefault="00761888" w:rsidP="00761888">
      <w:pPr>
        <w:pStyle w:val="Title2"/>
        <w:numPr>
          <w:ilvl w:val="1"/>
          <w:numId w:val="16"/>
        </w:numPr>
        <w:jc w:val="both"/>
      </w:pPr>
      <w:proofErr w:type="spellStart"/>
      <w:r>
        <w:t>SensorEvent</w:t>
      </w:r>
      <w:r w:rsidR="00CA7458">
        <w:t>Listener</w:t>
      </w:r>
      <w:proofErr w:type="spellEnd"/>
      <w:r w:rsidR="00CA7458">
        <w:t xml:space="preserve"> and </w:t>
      </w:r>
      <w:proofErr w:type="spellStart"/>
      <w:r w:rsidR="00CA7458">
        <w:t>SensorDirectChannel</w:t>
      </w:r>
      <w:proofErr w:type="spellEnd"/>
      <w:r w:rsidR="00CA7458">
        <w:t xml:space="preserve"> are methods that allow the sensors to access the data.</w:t>
      </w:r>
    </w:p>
    <w:sectPr w:rsidR="00761888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6DF0D" w14:textId="77777777" w:rsidR="0067547F" w:rsidRDefault="0067547F">
      <w:pPr>
        <w:spacing w:line="240" w:lineRule="auto"/>
      </w:pPr>
      <w:r>
        <w:separator/>
      </w:r>
    </w:p>
    <w:p w14:paraId="3167E1FF" w14:textId="77777777" w:rsidR="0067547F" w:rsidRDefault="0067547F"/>
  </w:endnote>
  <w:endnote w:type="continuationSeparator" w:id="0">
    <w:p w14:paraId="68AD960A" w14:textId="77777777" w:rsidR="0067547F" w:rsidRDefault="0067547F">
      <w:pPr>
        <w:spacing w:line="240" w:lineRule="auto"/>
      </w:pPr>
      <w:r>
        <w:continuationSeparator/>
      </w:r>
    </w:p>
    <w:p w14:paraId="6661DB5E" w14:textId="77777777" w:rsidR="0067547F" w:rsidRDefault="006754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A424F" w14:textId="77777777" w:rsidR="0067547F" w:rsidRDefault="0067547F">
      <w:pPr>
        <w:spacing w:line="240" w:lineRule="auto"/>
      </w:pPr>
      <w:r>
        <w:separator/>
      </w:r>
    </w:p>
    <w:p w14:paraId="747EA810" w14:textId="77777777" w:rsidR="0067547F" w:rsidRDefault="0067547F"/>
  </w:footnote>
  <w:footnote w:type="continuationSeparator" w:id="0">
    <w:p w14:paraId="0912AEEA" w14:textId="77777777" w:rsidR="0067547F" w:rsidRDefault="0067547F">
      <w:pPr>
        <w:spacing w:line="240" w:lineRule="auto"/>
      </w:pPr>
      <w:r>
        <w:continuationSeparator/>
      </w:r>
    </w:p>
    <w:p w14:paraId="2CCCE97A" w14:textId="77777777" w:rsidR="0067547F" w:rsidRDefault="0067547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C1AD" w14:textId="5FB1113F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B1CCECD79A4B44F3A5FD0441354C8165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F72968">
          <w:rPr>
            <w:rStyle w:val="Strong"/>
          </w:rPr>
          <w:t>sensor manager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5CEF2" w14:textId="54CE04FD" w:rsidR="00E81978" w:rsidRDefault="00F72968">
    <w:pPr>
      <w:pStyle w:val="Header"/>
      <w:rPr>
        <w:rStyle w:val="Strong"/>
      </w:rPr>
    </w:pPr>
    <w:r>
      <w:t>6-3 SENSOR MANAGER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E356025"/>
    <w:multiLevelType w:val="hybridMultilevel"/>
    <w:tmpl w:val="EBB4206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46081134">
    <w:abstractNumId w:val="9"/>
  </w:num>
  <w:num w:numId="2" w16cid:durableId="364797803">
    <w:abstractNumId w:val="7"/>
  </w:num>
  <w:num w:numId="3" w16cid:durableId="299768794">
    <w:abstractNumId w:val="6"/>
  </w:num>
  <w:num w:numId="4" w16cid:durableId="1543395564">
    <w:abstractNumId w:val="5"/>
  </w:num>
  <w:num w:numId="5" w16cid:durableId="757487317">
    <w:abstractNumId w:val="4"/>
  </w:num>
  <w:num w:numId="6" w16cid:durableId="1923638215">
    <w:abstractNumId w:val="8"/>
  </w:num>
  <w:num w:numId="7" w16cid:durableId="1984384694">
    <w:abstractNumId w:val="3"/>
  </w:num>
  <w:num w:numId="8" w16cid:durableId="494420754">
    <w:abstractNumId w:val="2"/>
  </w:num>
  <w:num w:numId="9" w16cid:durableId="789737485">
    <w:abstractNumId w:val="1"/>
  </w:num>
  <w:num w:numId="10" w16cid:durableId="853962881">
    <w:abstractNumId w:val="0"/>
  </w:num>
  <w:num w:numId="11" w16cid:durableId="1493184628">
    <w:abstractNumId w:val="9"/>
    <w:lvlOverride w:ilvl="0">
      <w:startOverride w:val="1"/>
    </w:lvlOverride>
  </w:num>
  <w:num w:numId="12" w16cid:durableId="797993014">
    <w:abstractNumId w:val="14"/>
  </w:num>
  <w:num w:numId="13" w16cid:durableId="820536784">
    <w:abstractNumId w:val="12"/>
  </w:num>
  <w:num w:numId="14" w16cid:durableId="2033071985">
    <w:abstractNumId w:val="11"/>
  </w:num>
  <w:num w:numId="15" w16cid:durableId="1004674425">
    <w:abstractNumId w:val="13"/>
  </w:num>
  <w:num w:numId="16" w16cid:durableId="14497384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68"/>
    <w:rsid w:val="000D3F41"/>
    <w:rsid w:val="00155A26"/>
    <w:rsid w:val="00355DCA"/>
    <w:rsid w:val="004A164C"/>
    <w:rsid w:val="00551A02"/>
    <w:rsid w:val="005534FA"/>
    <w:rsid w:val="005D3A03"/>
    <w:rsid w:val="0067547F"/>
    <w:rsid w:val="00761888"/>
    <w:rsid w:val="008002C0"/>
    <w:rsid w:val="00864EAD"/>
    <w:rsid w:val="008C5323"/>
    <w:rsid w:val="009A6A3B"/>
    <w:rsid w:val="00B823AA"/>
    <w:rsid w:val="00BA45DB"/>
    <w:rsid w:val="00BE4201"/>
    <w:rsid w:val="00BF4184"/>
    <w:rsid w:val="00C0601E"/>
    <w:rsid w:val="00C31D30"/>
    <w:rsid w:val="00C92CEC"/>
    <w:rsid w:val="00CA7458"/>
    <w:rsid w:val="00CD6E39"/>
    <w:rsid w:val="00CF6E91"/>
    <w:rsid w:val="00D33E52"/>
    <w:rsid w:val="00D85B68"/>
    <w:rsid w:val="00E6004D"/>
    <w:rsid w:val="00E81978"/>
    <w:rsid w:val="00F379B7"/>
    <w:rsid w:val="00F525FA"/>
    <w:rsid w:val="00F72968"/>
    <w:rsid w:val="00FF03E5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B83088"/>
  <w15:chartTrackingRefBased/>
  <w15:docId w15:val="{CB89134B-02F6-4DD7-A2A1-EB2C0E15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ch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82724BC1F2472BA668E66A54E1B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F8682-B810-4A9C-8C2F-A1E38452DB7E}"/>
      </w:docPartPr>
      <w:docPartBody>
        <w:p w:rsidR="00EF3EC7" w:rsidRDefault="00000000">
          <w:pPr>
            <w:pStyle w:val="0582724BC1F2472BA668E66A54E1BA3D"/>
          </w:pPr>
          <w:r>
            <w:t>[Title Here, up to 12 Words, on One to Two Lines]</w:t>
          </w:r>
        </w:p>
      </w:docPartBody>
    </w:docPart>
    <w:docPart>
      <w:docPartPr>
        <w:name w:val="B1CCECD79A4B44F3A5FD0441354C8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289FF-9671-4D75-BB05-F6434C6BC690}"/>
      </w:docPartPr>
      <w:docPartBody>
        <w:p w:rsidR="00EF3EC7" w:rsidRDefault="00000000">
          <w:pPr>
            <w:pStyle w:val="B1CCECD79A4B44F3A5FD0441354C8165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C0"/>
    <w:rsid w:val="00287B4E"/>
    <w:rsid w:val="003513C0"/>
    <w:rsid w:val="00EF3EC7"/>
    <w:rsid w:val="00F9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82724BC1F2472BA668E66A54E1BA3D">
    <w:name w:val="0582724BC1F2472BA668E66A54E1BA3D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B1CCECD79A4B44F3A5FD0441354C8165">
    <w:name w:val="B1CCECD79A4B44F3A5FD0441354C81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sensor manager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78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Sensor Manager</vt:lpstr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Sensor Manager</dc:title>
  <dc:subject/>
  <dc:creator>SercH MateoS</dc:creator>
  <cp:keywords/>
  <dc:description/>
  <cp:lastModifiedBy>SercH MateoS</cp:lastModifiedBy>
  <cp:revision>3</cp:revision>
  <dcterms:created xsi:type="dcterms:W3CDTF">2022-11-29T23:15:00Z</dcterms:created>
  <dcterms:modified xsi:type="dcterms:W3CDTF">2022-11-30T15:29:00Z</dcterms:modified>
</cp:coreProperties>
</file>