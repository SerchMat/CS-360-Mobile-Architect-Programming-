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2F355" w14:textId="36CA7BAD" w:rsidR="00E81978" w:rsidRDefault="00000000">
      <w:pPr>
        <w:pStyle w:val="Title"/>
      </w:pPr>
      <w:sdt>
        <w:sdtPr>
          <w:alias w:val="Title:"/>
          <w:tag w:val="Title:"/>
          <w:id w:val="726351117"/>
          <w:placeholder>
            <w:docPart w:val="F4106AD660B34C1AA46B3346F547139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80343">
            <w:t>App Launch Plan</w:t>
          </w:r>
        </w:sdtContent>
      </w:sdt>
    </w:p>
    <w:p w14:paraId="54DDD27A" w14:textId="5AD09B82" w:rsidR="00B823AA" w:rsidRDefault="00280343" w:rsidP="00B823AA">
      <w:pPr>
        <w:pStyle w:val="Title2"/>
      </w:pPr>
      <w:r>
        <w:t xml:space="preserve">Sergio </w:t>
      </w:r>
      <w:proofErr w:type="spellStart"/>
      <w:r>
        <w:t>Mateos</w:t>
      </w:r>
      <w:proofErr w:type="spellEnd"/>
    </w:p>
    <w:p w14:paraId="5CE080EA" w14:textId="4B011BBE" w:rsidR="00E81978" w:rsidRDefault="00280343" w:rsidP="00B823AA">
      <w:pPr>
        <w:pStyle w:val="Title2"/>
      </w:pPr>
      <w:r>
        <w:t>Southern New Hampshire University</w:t>
      </w:r>
    </w:p>
    <w:p w14:paraId="04922949" w14:textId="76468027" w:rsidR="00280343" w:rsidRDefault="00280343">
      <w:r>
        <w:br w:type="page"/>
      </w:r>
    </w:p>
    <w:p w14:paraId="09AF3F93" w14:textId="5D2061B8" w:rsidR="00280343" w:rsidRDefault="00863B6C" w:rsidP="00B823AA">
      <w:pPr>
        <w:pStyle w:val="Title2"/>
      </w:pPr>
      <w:r>
        <w:lastRenderedPageBreak/>
        <w:t>Inventory Application</w:t>
      </w:r>
    </w:p>
    <w:p w14:paraId="73087DAF" w14:textId="4FFBF7A9" w:rsidR="003E1212" w:rsidRDefault="00863B6C" w:rsidP="00863B6C">
      <w:pPr>
        <w:pStyle w:val="Title2"/>
        <w:jc w:val="both"/>
      </w:pPr>
      <w:r>
        <w:tab/>
        <w:t xml:space="preserve">The Mobile2App development was assigned to select one application to develop. </w:t>
      </w:r>
      <w:r w:rsidR="00435C82">
        <w:t>Mobile2App decide to select the inventory application. Inventory Application is an app main</w:t>
      </w:r>
      <w:r w:rsidR="00496CF1">
        <w:t>ly</w:t>
      </w:r>
      <w:r w:rsidR="00435C82">
        <w:t xml:space="preserve"> focused on the Android store for the moment, which will help their customer to keep track o</w:t>
      </w:r>
      <w:r w:rsidR="00496CF1">
        <w:t>f</w:t>
      </w:r>
      <w:r w:rsidR="00435C82">
        <w:t xml:space="preserve"> their inventory.</w:t>
      </w:r>
      <w:r w:rsidR="00496CF1">
        <w:t xml:space="preserve"> The</w:t>
      </w:r>
      <w:r w:rsidR="00435C82">
        <w:t xml:space="preserve"> Inventory Application is designed in a friendly and easy understanding matter, which allow</w:t>
      </w:r>
      <w:r w:rsidR="00496CF1">
        <w:t>s</w:t>
      </w:r>
      <w:r w:rsidR="00435C82">
        <w:t xml:space="preserve"> anybody to be available to have access to it and implemented </w:t>
      </w:r>
      <w:r w:rsidR="00496CF1">
        <w:t>daily</w:t>
      </w:r>
      <w:r w:rsidR="00435C82">
        <w:t>. From individuals to big corporations, Inventory App will facilitate the tracking process of the inventory</w:t>
      </w:r>
      <w:r w:rsidR="003E1212">
        <w:t>.</w:t>
      </w:r>
    </w:p>
    <w:p w14:paraId="201A36BA" w14:textId="59117798" w:rsidR="00863B6C" w:rsidRDefault="003E1212" w:rsidP="00863B6C">
      <w:pPr>
        <w:pStyle w:val="Title2"/>
        <w:jc w:val="both"/>
      </w:pPr>
      <w:r>
        <w:tab/>
        <w:t xml:space="preserve">The Inventory App will include special qualities that will provide excellent benefits for the user. The Inventory App will star with at least two tables where there will </w:t>
      </w:r>
      <w:r w:rsidR="00496CF1">
        <w:t xml:space="preserve">be </w:t>
      </w:r>
      <w:r>
        <w:t>store</w:t>
      </w:r>
      <w:r w:rsidR="00496CF1">
        <w:t>d</w:t>
      </w:r>
      <w:r>
        <w:t xml:space="preserve"> items from the inventory, user logins</w:t>
      </w:r>
      <w:r w:rsidR="00496CF1">
        <w:t>,</w:t>
      </w:r>
      <w:r>
        <w:t xml:space="preserve"> and passwords. For the new users, the Inventory App will allow them to create and unique user and password. The Inventory App will display items that </w:t>
      </w:r>
      <w:r w:rsidR="00176C7C">
        <w:t>are in</w:t>
      </w:r>
      <w:r>
        <w:t xml:space="preserve"> the inventory in for</w:t>
      </w:r>
      <w:r w:rsidR="00496CF1">
        <w:t>m</w:t>
      </w:r>
      <w:r>
        <w:t xml:space="preserve"> of </w:t>
      </w:r>
      <w:r w:rsidR="00496CF1">
        <w:t xml:space="preserve">a </w:t>
      </w:r>
      <w:r>
        <w:t>list, so user</w:t>
      </w:r>
      <w:r w:rsidR="00176C7C">
        <w:t>s</w:t>
      </w:r>
      <w:r>
        <w:t xml:space="preserve"> are available to visualize what is their inventory. </w:t>
      </w:r>
      <w:r w:rsidR="00176C7C">
        <w:t>The Inventory App allow</w:t>
      </w:r>
      <w:r w:rsidR="00496CF1">
        <w:t>s</w:t>
      </w:r>
      <w:r w:rsidR="00176C7C">
        <w:t xml:space="preserve"> user</w:t>
      </w:r>
      <w:r w:rsidR="00496CF1">
        <w:t>s</w:t>
      </w:r>
      <w:r w:rsidR="00176C7C">
        <w:t xml:space="preserve"> to add or remove items from the inventory, this will be helpful to adjust their inventory to have an accurate count of items. And the users are available to increase and decrease the quantity of the items in the inventory. One of </w:t>
      </w:r>
      <w:r w:rsidR="00496CF1">
        <w:t xml:space="preserve">the </w:t>
      </w:r>
      <w:r w:rsidR="00176C7C">
        <w:t>most excit</w:t>
      </w:r>
      <w:r w:rsidR="00496CF1">
        <w:t>ing</w:t>
      </w:r>
      <w:r w:rsidR="00176C7C">
        <w:t xml:space="preserve"> function</w:t>
      </w:r>
      <w:r w:rsidR="00496CF1">
        <w:t>s</w:t>
      </w:r>
      <w:r w:rsidR="00176C7C">
        <w:t xml:space="preserve"> is when certain items ha</w:t>
      </w:r>
      <w:r w:rsidR="00496CF1">
        <w:t>ve</w:t>
      </w:r>
      <w:r w:rsidR="00176C7C">
        <w:t xml:space="preserve"> reduced to zero (oversold or reduced) the Inventory App will send a notification warning about the reduction of the quantity in the items, this allows the user to order more and have quick action to solve the scarcity on their product. </w:t>
      </w:r>
    </w:p>
    <w:p w14:paraId="51126B8E" w14:textId="2E6F1A81" w:rsidR="00176C7C" w:rsidRDefault="00176C7C" w:rsidP="00863B6C">
      <w:pPr>
        <w:pStyle w:val="Title2"/>
        <w:jc w:val="both"/>
      </w:pPr>
      <w:r>
        <w:tab/>
      </w:r>
      <w:r w:rsidR="006E444E">
        <w:t xml:space="preserve">The Inventory App was developed with </w:t>
      </w:r>
      <w:r w:rsidR="00496CF1">
        <w:t>the</w:t>
      </w:r>
      <w:r w:rsidR="006E444E">
        <w:t xml:space="preserve"> main goal which facilitate</w:t>
      </w:r>
      <w:r w:rsidR="00496CF1">
        <w:t>s</w:t>
      </w:r>
      <w:r w:rsidR="006E444E">
        <w:t xml:space="preserve"> the organization and accounting of our user</w:t>
      </w:r>
      <w:r w:rsidR="00496CF1">
        <w:t>s</w:t>
      </w:r>
      <w:r w:rsidR="006E444E">
        <w:t>, we start focusing on big customers like warehouses or big corporations (Walmart, Amazon, Shopify, etc.) but we noticed that individuals also need to keep track in their inventory, for example</w:t>
      </w:r>
      <w:r w:rsidR="00496CF1">
        <w:t>,</w:t>
      </w:r>
      <w:r w:rsidR="006E444E">
        <w:t xml:space="preserve"> a </w:t>
      </w:r>
      <w:r w:rsidR="002F2689">
        <w:t>housekeeper</w:t>
      </w:r>
      <w:r w:rsidR="006E444E">
        <w:t>, will need to be update</w:t>
      </w:r>
      <w:r w:rsidR="00496CF1">
        <w:t>d</w:t>
      </w:r>
      <w:r w:rsidR="006E444E">
        <w:t xml:space="preserve"> on their house need like soap, shampoo, bleach, detergent, etc. </w:t>
      </w:r>
      <w:r w:rsidR="002F2689">
        <w:t xml:space="preserve">By keeping track of their good, users are viable </w:t>
      </w:r>
      <w:r w:rsidR="00496CF1">
        <w:t>at</w:t>
      </w:r>
      <w:r w:rsidR="002F2689">
        <w:t xml:space="preserve"> </w:t>
      </w:r>
      <w:r w:rsidR="00496CF1">
        <w:t xml:space="preserve">the </w:t>
      </w:r>
      <w:r w:rsidR="002F2689">
        <w:lastRenderedPageBreak/>
        <w:t>same time (since they will already know what they need in the supermarket) and money (not overspend</w:t>
      </w:r>
      <w:r w:rsidR="00496CF1">
        <w:t>ing</w:t>
      </w:r>
      <w:r w:rsidR="002F2689">
        <w:t xml:space="preserve"> on unnecessaries goods).</w:t>
      </w:r>
    </w:p>
    <w:p w14:paraId="29718744" w14:textId="1C4043A5" w:rsidR="002F2689" w:rsidRDefault="00805202" w:rsidP="00863B6C">
      <w:pPr>
        <w:pStyle w:val="Title2"/>
        <w:jc w:val="both"/>
      </w:pPr>
      <w:r>
        <w:rPr>
          <w:noProof/>
        </w:rPr>
        <w:drawing>
          <wp:anchor distT="0" distB="0" distL="114300" distR="114300" simplePos="0" relativeHeight="251658240" behindDoc="0" locked="0" layoutInCell="1" allowOverlap="1" wp14:anchorId="6A4D9453" wp14:editId="57735BBE">
            <wp:simplePos x="0" y="0"/>
            <wp:positionH relativeFrom="margin">
              <wp:align>left</wp:align>
            </wp:positionH>
            <wp:positionV relativeFrom="paragraph">
              <wp:posOffset>41910</wp:posOffset>
            </wp:positionV>
            <wp:extent cx="2085975" cy="1905000"/>
            <wp:effectExtent l="0" t="0" r="9525" b="0"/>
            <wp:wrapThrough wrapText="bothSides">
              <wp:wrapPolygon edited="0">
                <wp:start x="0" y="0"/>
                <wp:lineTo x="0" y="21384"/>
                <wp:lineTo x="21501" y="21384"/>
                <wp:lineTo x="21501" y="0"/>
                <wp:lineTo x="0" y="0"/>
              </wp:wrapPolygon>
            </wp:wrapThrough>
            <wp:docPr id="1" name="Picture 1"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with medium confidence"/>
                    <pic:cNvPicPr/>
                  </pic:nvPicPr>
                  <pic:blipFill rotWithShape="1">
                    <a:blip r:embed="rId9">
                      <a:extLst>
                        <a:ext uri="{28A0092B-C50C-407E-A947-70E740481C1C}">
                          <a14:useLocalDpi xmlns:a14="http://schemas.microsoft.com/office/drawing/2010/main" val="0"/>
                        </a:ext>
                      </a:extLst>
                    </a:blip>
                    <a:srcRect l="33494" t="20589" r="31410" b="25229"/>
                    <a:stretch/>
                  </pic:blipFill>
                  <pic:spPr bwMode="auto">
                    <a:xfrm>
                      <a:off x="0" y="0"/>
                      <a:ext cx="2085975" cy="1905000"/>
                    </a:xfrm>
                    <a:prstGeom prst="rect">
                      <a:avLst/>
                    </a:prstGeom>
                    <a:ln>
                      <a:noFill/>
                    </a:ln>
                    <a:extLst>
                      <a:ext uri="{53640926-AAD7-44D8-BBD7-CCE9431645EC}">
                        <a14:shadowObscured xmlns:a14="http://schemas.microsoft.com/office/drawing/2010/main"/>
                      </a:ext>
                    </a:extLst>
                  </pic:spPr>
                </pic:pic>
              </a:graphicData>
            </a:graphic>
          </wp:anchor>
        </w:drawing>
      </w:r>
      <w:r w:rsidR="00767E90">
        <w:tab/>
      </w:r>
      <w:r w:rsidR="00496CF1">
        <w:t>Once the</w:t>
      </w:r>
      <w:r w:rsidR="00767E90">
        <w:t xml:space="preserve"> Inventory App is release</w:t>
      </w:r>
      <w:r w:rsidR="00496CF1">
        <w:t>d</w:t>
      </w:r>
      <w:r w:rsidR="00767E90">
        <w:t xml:space="preserve"> to the app store, we will describe all the feature</w:t>
      </w:r>
      <w:r w:rsidR="00496CF1">
        <w:t>s</w:t>
      </w:r>
      <w:r w:rsidR="00767E90">
        <w:t xml:space="preserve"> and benefits that come with it. The goal o the Mobile2App development team is to be full</w:t>
      </w:r>
      <w:r w:rsidR="00496CF1">
        <w:t>y</w:t>
      </w:r>
      <w:r w:rsidR="00767E90">
        <w:t xml:space="preserve"> transparent about our product, that’s why we will list the features described above, that will attract our customers. The Inventory App </w:t>
      </w:r>
      <w:r>
        <w:t>it</w:t>
      </w:r>
      <w:r w:rsidR="00767E90">
        <w:t xml:space="preserve"> </w:t>
      </w:r>
      <w:r>
        <w:t>is focusing</w:t>
      </w:r>
      <w:r w:rsidR="00767E90">
        <w:t xml:space="preserve"> on the eas</w:t>
      </w:r>
      <w:r w:rsidR="00496CF1">
        <w:t>e</w:t>
      </w:r>
      <w:r w:rsidR="00767E90">
        <w:t xml:space="preserve"> friendly and simplicity of the interaction, that’s why our development team decide</w:t>
      </w:r>
      <w:r w:rsidR="00496CF1">
        <w:t>s</w:t>
      </w:r>
      <w:r w:rsidR="00767E90">
        <w:t xml:space="preserve"> to create a simpl</w:t>
      </w:r>
      <w:r w:rsidR="00496CF1">
        <w:t>e</w:t>
      </w:r>
      <w:r w:rsidR="00767E90">
        <w:t xml:space="preserve"> but precise icon for </w:t>
      </w:r>
      <w:r>
        <w:t>the</w:t>
      </w:r>
      <w:r w:rsidR="00767E90">
        <w:t xml:space="preserve"> app store. </w:t>
      </w:r>
      <w:r>
        <w:t xml:space="preserve">The icon would be </w:t>
      </w:r>
      <w:r w:rsidR="00496CF1">
        <w:t xml:space="preserve">a </w:t>
      </w:r>
      <w:r>
        <w:t>checklist (usually used to list important jobs, notes, or items) and a clock (to represent the time save</w:t>
      </w:r>
      <w:r w:rsidR="00496CF1">
        <w:t>d</w:t>
      </w:r>
      <w:r>
        <w:t xml:space="preserve"> by using our app. </w:t>
      </w:r>
    </w:p>
    <w:p w14:paraId="1B79BBB2" w14:textId="24FA0AC3" w:rsidR="00805202" w:rsidRDefault="00805202" w:rsidP="00863B6C">
      <w:pPr>
        <w:pStyle w:val="Title2"/>
        <w:jc w:val="both"/>
      </w:pPr>
      <w:r>
        <w:tab/>
        <w:t>The Inventory App was successfully developed on Android Studio which run</w:t>
      </w:r>
      <w:r w:rsidR="003A45B4">
        <w:t>s</w:t>
      </w:r>
      <w:r>
        <w:t xml:space="preserve"> on Android 11. Also, the Inventory App will be available to run on the latest devices</w:t>
      </w:r>
      <w:r w:rsidR="003A45B4">
        <w:t>,</w:t>
      </w:r>
      <w:r>
        <w:t xml:space="preserve"> and </w:t>
      </w:r>
      <w:r w:rsidR="008E62DF">
        <w:t>the Mobile2App design an updated process so customer</w:t>
      </w:r>
      <w:r w:rsidR="003A45B4">
        <w:t>s</w:t>
      </w:r>
      <w:r w:rsidR="008E62DF">
        <w:t xml:space="preserve"> will be available to have the latest version according to their devices. </w:t>
      </w:r>
    </w:p>
    <w:p w14:paraId="3D67DA38" w14:textId="4E277399" w:rsidR="008E62DF" w:rsidRDefault="008E62DF" w:rsidP="00863B6C">
      <w:pPr>
        <w:pStyle w:val="Title2"/>
        <w:jc w:val="both"/>
      </w:pPr>
      <w:r>
        <w:tab/>
      </w:r>
      <w:r w:rsidR="001F2FAC">
        <w:t xml:space="preserve">Since they are a lot of controversy </w:t>
      </w:r>
      <w:r w:rsidR="003A45B4">
        <w:t>about</w:t>
      </w:r>
      <w:r w:rsidR="001F2FAC">
        <w:t xml:space="preserve"> the app tracking the customers and using their data without authorization, the Inventory App will be full</w:t>
      </w:r>
      <w:r w:rsidR="003A45B4">
        <w:t>y</w:t>
      </w:r>
      <w:r w:rsidR="001F2FAC">
        <w:t xml:space="preserve"> transparency to build </w:t>
      </w:r>
      <w:r w:rsidR="003A45B4">
        <w:t xml:space="preserve">a </w:t>
      </w:r>
      <w:r w:rsidR="001F2FAC">
        <w:t>better confidentiality bond with our customer. The Inventory App ask our customer if they would like to be tracked while using the app, store</w:t>
      </w:r>
      <w:r w:rsidR="003A45B4">
        <w:t>s</w:t>
      </w:r>
      <w:r w:rsidR="001F2FAC">
        <w:t xml:space="preserve"> the information in our secure database, and updates the app. </w:t>
      </w:r>
    </w:p>
    <w:p w14:paraId="1BB6A4F8" w14:textId="7D1AD1E2" w:rsidR="001F2FAC" w:rsidRDefault="001F2FAC" w:rsidP="00863B6C">
      <w:pPr>
        <w:pStyle w:val="Title2"/>
        <w:jc w:val="both"/>
      </w:pPr>
      <w:r>
        <w:tab/>
        <w:t xml:space="preserve">Our business plan </w:t>
      </w:r>
      <w:r w:rsidR="003A45B4">
        <w:t>for</w:t>
      </w:r>
      <w:r>
        <w:t xml:space="preserve"> monetizing from the app ha</w:t>
      </w:r>
      <w:r w:rsidR="003A45B4">
        <w:t>s</w:t>
      </w:r>
      <w:r>
        <w:t xml:space="preserve"> different targets, first since the app would be free to download on the app store, the Mobile2App will not receive profit from purchase, but we planning to </w:t>
      </w:r>
      <w:r w:rsidR="003A45B4">
        <w:t xml:space="preserve">a </w:t>
      </w:r>
      <w:r>
        <w:t>partnership with big corporation</w:t>
      </w:r>
      <w:r w:rsidR="003A45B4">
        <w:t>s</w:t>
      </w:r>
      <w:r>
        <w:t xml:space="preserve"> to sell licenses for personal use and display ads in the app for our customer. If the customer </w:t>
      </w:r>
      <w:r w:rsidR="003A45B4">
        <w:t>allows</w:t>
      </w:r>
      <w:r>
        <w:t xml:space="preserve"> the Inventory App to have access to their </w:t>
      </w:r>
      <w:r>
        <w:lastRenderedPageBreak/>
        <w:t xml:space="preserve">information, the ads display will be focusing </w:t>
      </w:r>
      <w:r w:rsidR="003A45B4">
        <w:t>on</w:t>
      </w:r>
      <w:r>
        <w:t xml:space="preserve"> their needs, and we plan to provide discount</w:t>
      </w:r>
      <w:r w:rsidR="003A45B4">
        <w:t>s</w:t>
      </w:r>
      <w:r>
        <w:t xml:space="preserve"> if they decide to buy certain items. The Inventory App will provide rewards to our frequent customers so they will constantly use the app which facilitate</w:t>
      </w:r>
      <w:r w:rsidR="003A45B4">
        <w:t>s</w:t>
      </w:r>
      <w:r>
        <w:t xml:space="preserve"> </w:t>
      </w:r>
      <w:r w:rsidR="00496CF1">
        <w:t>partnerships</w:t>
      </w:r>
      <w:r>
        <w:t xml:space="preserve"> with brands </w:t>
      </w:r>
      <w:r w:rsidR="00496CF1">
        <w:t>because they can see that we have a loyal and frequent user. The Inventory App will provide rewards to user</w:t>
      </w:r>
      <w:r w:rsidR="003A45B4">
        <w:t>s</w:t>
      </w:r>
      <w:r w:rsidR="00496CF1">
        <w:t xml:space="preserve"> who refer us to new customers so our expansion will increase.</w:t>
      </w:r>
    </w:p>
    <w:sectPr w:rsidR="001F2FAC">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4CE95" w14:textId="77777777" w:rsidR="00CF185A" w:rsidRDefault="00CF185A">
      <w:pPr>
        <w:spacing w:line="240" w:lineRule="auto"/>
      </w:pPr>
      <w:r>
        <w:separator/>
      </w:r>
    </w:p>
    <w:p w14:paraId="2955EF97" w14:textId="77777777" w:rsidR="00CF185A" w:rsidRDefault="00CF185A"/>
  </w:endnote>
  <w:endnote w:type="continuationSeparator" w:id="0">
    <w:p w14:paraId="6E834054" w14:textId="77777777" w:rsidR="00CF185A" w:rsidRDefault="00CF185A">
      <w:pPr>
        <w:spacing w:line="240" w:lineRule="auto"/>
      </w:pPr>
      <w:r>
        <w:continuationSeparator/>
      </w:r>
    </w:p>
    <w:p w14:paraId="3C47D84B" w14:textId="77777777" w:rsidR="00CF185A" w:rsidRDefault="00CF18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52079" w14:textId="77777777" w:rsidR="00CF185A" w:rsidRDefault="00CF185A">
      <w:pPr>
        <w:spacing w:line="240" w:lineRule="auto"/>
      </w:pPr>
      <w:r>
        <w:separator/>
      </w:r>
    </w:p>
    <w:p w14:paraId="61FBB33F" w14:textId="77777777" w:rsidR="00CF185A" w:rsidRDefault="00CF185A"/>
  </w:footnote>
  <w:footnote w:type="continuationSeparator" w:id="0">
    <w:p w14:paraId="13B2F3D4" w14:textId="77777777" w:rsidR="00CF185A" w:rsidRDefault="00CF185A">
      <w:pPr>
        <w:spacing w:line="240" w:lineRule="auto"/>
      </w:pPr>
      <w:r>
        <w:continuationSeparator/>
      </w:r>
    </w:p>
    <w:p w14:paraId="5340B60D" w14:textId="77777777" w:rsidR="00CF185A" w:rsidRDefault="00CF18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2764E" w14:textId="4971575F" w:rsidR="00E81978" w:rsidRDefault="00000000">
    <w:pPr>
      <w:pStyle w:val="Header"/>
    </w:pPr>
    <w:sdt>
      <w:sdtPr>
        <w:rPr>
          <w:rStyle w:val="Strong"/>
        </w:rPr>
        <w:alias w:val="Running head"/>
        <w:tag w:val=""/>
        <w:id w:val="12739865"/>
        <w:placeholder>
          <w:docPart w:val="9E0C2EA6399747B9A23890459F9A832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80343">
          <w:rPr>
            <w:rStyle w:val="Strong"/>
          </w:rPr>
          <w:t>APP LAUNCH PLAN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3F23" w14:textId="7EE304E9" w:rsidR="00E81978" w:rsidRDefault="00280343">
    <w:pPr>
      <w:pStyle w:val="Header"/>
      <w:rPr>
        <w:rStyle w:val="Strong"/>
      </w:rPr>
    </w:pPr>
    <w:r>
      <w:t>PROJECT TWO</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96204971">
    <w:abstractNumId w:val="9"/>
  </w:num>
  <w:num w:numId="2" w16cid:durableId="2099448936">
    <w:abstractNumId w:val="7"/>
  </w:num>
  <w:num w:numId="3" w16cid:durableId="2051832354">
    <w:abstractNumId w:val="6"/>
  </w:num>
  <w:num w:numId="4" w16cid:durableId="1103720704">
    <w:abstractNumId w:val="5"/>
  </w:num>
  <w:num w:numId="5" w16cid:durableId="1299843689">
    <w:abstractNumId w:val="4"/>
  </w:num>
  <w:num w:numId="6" w16cid:durableId="327640762">
    <w:abstractNumId w:val="8"/>
  </w:num>
  <w:num w:numId="7" w16cid:durableId="1559826712">
    <w:abstractNumId w:val="3"/>
  </w:num>
  <w:num w:numId="8" w16cid:durableId="841816298">
    <w:abstractNumId w:val="2"/>
  </w:num>
  <w:num w:numId="9" w16cid:durableId="137377623">
    <w:abstractNumId w:val="1"/>
  </w:num>
  <w:num w:numId="10" w16cid:durableId="1471941802">
    <w:abstractNumId w:val="0"/>
  </w:num>
  <w:num w:numId="11" w16cid:durableId="958798253">
    <w:abstractNumId w:val="9"/>
    <w:lvlOverride w:ilvl="0">
      <w:startOverride w:val="1"/>
    </w:lvlOverride>
  </w:num>
  <w:num w:numId="12" w16cid:durableId="1088769952">
    <w:abstractNumId w:val="13"/>
  </w:num>
  <w:num w:numId="13" w16cid:durableId="93938237">
    <w:abstractNumId w:val="11"/>
  </w:num>
  <w:num w:numId="14" w16cid:durableId="1347437365">
    <w:abstractNumId w:val="10"/>
  </w:num>
  <w:num w:numId="15" w16cid:durableId="5294140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43"/>
    <w:rsid w:val="000D3F41"/>
    <w:rsid w:val="00176C7C"/>
    <w:rsid w:val="001F2FAC"/>
    <w:rsid w:val="00280343"/>
    <w:rsid w:val="002F2689"/>
    <w:rsid w:val="00355DCA"/>
    <w:rsid w:val="003A45B4"/>
    <w:rsid w:val="003E1212"/>
    <w:rsid w:val="00435C82"/>
    <w:rsid w:val="00496CF1"/>
    <w:rsid w:val="00551A02"/>
    <w:rsid w:val="005534FA"/>
    <w:rsid w:val="005D3A03"/>
    <w:rsid w:val="006E444E"/>
    <w:rsid w:val="00767E90"/>
    <w:rsid w:val="008002C0"/>
    <w:rsid w:val="00805202"/>
    <w:rsid w:val="00863B6C"/>
    <w:rsid w:val="008C5323"/>
    <w:rsid w:val="008E62DF"/>
    <w:rsid w:val="009A6A3B"/>
    <w:rsid w:val="00B823AA"/>
    <w:rsid w:val="00BA45DB"/>
    <w:rsid w:val="00BF4184"/>
    <w:rsid w:val="00C0601E"/>
    <w:rsid w:val="00C31D30"/>
    <w:rsid w:val="00CD6E39"/>
    <w:rsid w:val="00CF185A"/>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812CF"/>
  <w15:chartTrackingRefBased/>
  <w15:docId w15:val="{F974B340-D6A8-471A-8FEE-0C0F03C4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106AD660B34C1AA46B3346F5471395"/>
        <w:category>
          <w:name w:val="General"/>
          <w:gallery w:val="placeholder"/>
        </w:category>
        <w:types>
          <w:type w:val="bbPlcHdr"/>
        </w:types>
        <w:behaviors>
          <w:behavior w:val="content"/>
        </w:behaviors>
        <w:guid w:val="{4ABFF995-EA8F-4567-9E92-B4BCEE186E15}"/>
      </w:docPartPr>
      <w:docPartBody>
        <w:p w:rsidR="00000000" w:rsidRDefault="00000000">
          <w:pPr>
            <w:pStyle w:val="F4106AD660B34C1AA46B3346F5471395"/>
          </w:pPr>
          <w:r>
            <w:t>[Title Here, up to 12 Words, on One to Two Lines]</w:t>
          </w:r>
        </w:p>
      </w:docPartBody>
    </w:docPart>
    <w:docPart>
      <w:docPartPr>
        <w:name w:val="9E0C2EA6399747B9A23890459F9A832C"/>
        <w:category>
          <w:name w:val="General"/>
          <w:gallery w:val="placeholder"/>
        </w:category>
        <w:types>
          <w:type w:val="bbPlcHdr"/>
        </w:types>
        <w:behaviors>
          <w:behavior w:val="content"/>
        </w:behaviors>
        <w:guid w:val="{571B5F96-7211-4D9D-BFC0-715D9739229F}"/>
      </w:docPartPr>
      <w:docPartBody>
        <w:p w:rsidR="00000000" w:rsidRDefault="00000000">
          <w:pPr>
            <w:pStyle w:val="9E0C2EA6399747B9A23890459F9A832C"/>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AD0"/>
    <w:rsid w:val="0041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106AD660B34C1AA46B3346F5471395">
    <w:name w:val="F4106AD660B34C1AA46B3346F5471395"/>
  </w:style>
  <w:style w:type="paragraph" w:customStyle="1" w:styleId="312EDDCBAE5142F9878CA8A771FE96E7">
    <w:name w:val="312EDDCBAE5142F9878CA8A771FE96E7"/>
  </w:style>
  <w:style w:type="paragraph" w:customStyle="1" w:styleId="1E99F07A5E844F8280C8587FF3DB9722">
    <w:name w:val="1E99F07A5E844F8280C8587FF3DB9722"/>
  </w:style>
  <w:style w:type="paragraph" w:customStyle="1" w:styleId="B81FFA6FECF0437BA6491425F9078310">
    <w:name w:val="B81FFA6FECF0437BA6491425F9078310"/>
  </w:style>
  <w:style w:type="paragraph" w:customStyle="1" w:styleId="C08BC12E0C01478DBB46F8F7E74624B9">
    <w:name w:val="C08BC12E0C01478DBB46F8F7E74624B9"/>
  </w:style>
  <w:style w:type="paragraph" w:customStyle="1" w:styleId="2512C42EF4A145EE95BB76669043DFAF">
    <w:name w:val="2512C42EF4A145EE95BB76669043DFAF"/>
  </w:style>
  <w:style w:type="character" w:styleId="Emphasis">
    <w:name w:val="Emphasis"/>
    <w:basedOn w:val="DefaultParagraphFont"/>
    <w:uiPriority w:val="4"/>
    <w:unhideWhenUsed/>
    <w:qFormat/>
    <w:rPr>
      <w:i/>
      <w:iCs/>
    </w:rPr>
  </w:style>
  <w:style w:type="paragraph" w:customStyle="1" w:styleId="B539E6D789664AEC8854C00F6B0401AA">
    <w:name w:val="B539E6D789664AEC8854C00F6B0401AA"/>
  </w:style>
  <w:style w:type="paragraph" w:customStyle="1" w:styleId="BA81CC5D62174D00B667387076A355B0">
    <w:name w:val="BA81CC5D62174D00B667387076A355B0"/>
  </w:style>
  <w:style w:type="paragraph" w:customStyle="1" w:styleId="4669C92A04E24E4AB75584F7D5BFD7EF">
    <w:name w:val="4669C92A04E24E4AB75584F7D5BFD7EF"/>
  </w:style>
  <w:style w:type="paragraph" w:customStyle="1" w:styleId="687D129C57B5441986C1304EFFA4D61A">
    <w:name w:val="687D129C57B5441986C1304EFFA4D61A"/>
  </w:style>
  <w:style w:type="paragraph" w:customStyle="1" w:styleId="7AB0261B95B34BACB0D6010E8FAFCDF6">
    <w:name w:val="7AB0261B95B34BACB0D6010E8FAFCDF6"/>
  </w:style>
  <w:style w:type="paragraph" w:customStyle="1" w:styleId="07301576F40E4246B902831321E15636">
    <w:name w:val="07301576F40E4246B902831321E15636"/>
  </w:style>
  <w:style w:type="paragraph" w:customStyle="1" w:styleId="228CEE2F87E4448D805D75EC65A4D390">
    <w:name w:val="228CEE2F87E4448D805D75EC65A4D390"/>
  </w:style>
  <w:style w:type="paragraph" w:customStyle="1" w:styleId="DF01FFE303824CF7A9BF3E99CA8536BA">
    <w:name w:val="DF01FFE303824CF7A9BF3E99CA8536BA"/>
  </w:style>
  <w:style w:type="paragraph" w:customStyle="1" w:styleId="A5DB2F258D974D619275B6C5FFF64BCE">
    <w:name w:val="A5DB2F258D974D619275B6C5FFF64BCE"/>
  </w:style>
  <w:style w:type="paragraph" w:customStyle="1" w:styleId="0D1341103DD34881962B6C49942737A6">
    <w:name w:val="0D1341103DD34881962B6C49942737A6"/>
  </w:style>
  <w:style w:type="paragraph" w:customStyle="1" w:styleId="6D427603104D4618B998C0107F5F9941">
    <w:name w:val="6D427603104D4618B998C0107F5F9941"/>
  </w:style>
  <w:style w:type="paragraph" w:customStyle="1" w:styleId="5CF1FD69314A4257834F1DB74A1DA287">
    <w:name w:val="5CF1FD69314A4257834F1DB74A1DA287"/>
  </w:style>
  <w:style w:type="paragraph" w:customStyle="1" w:styleId="178D17D53A8D4467A05852CC7A39A9D1">
    <w:name w:val="178D17D53A8D4467A05852CC7A39A9D1"/>
  </w:style>
  <w:style w:type="paragraph" w:customStyle="1" w:styleId="92C0D5CD90364273888C17905CAEE301">
    <w:name w:val="92C0D5CD90364273888C17905CAEE301"/>
  </w:style>
  <w:style w:type="paragraph" w:customStyle="1" w:styleId="0AC0B5AF7F784D03B600A03FBC448E57">
    <w:name w:val="0AC0B5AF7F784D03B600A03FBC448E57"/>
  </w:style>
  <w:style w:type="paragraph" w:customStyle="1" w:styleId="D6F2CF98661E4619AAA4D8915B732D54">
    <w:name w:val="D6F2CF98661E4619AAA4D8915B732D54"/>
  </w:style>
  <w:style w:type="paragraph" w:customStyle="1" w:styleId="5E7482DDDA4A4E78B40F04F54CC2DD8D">
    <w:name w:val="5E7482DDDA4A4E78B40F04F54CC2DD8D"/>
  </w:style>
  <w:style w:type="paragraph" w:customStyle="1" w:styleId="107D69A8A3E843AE988F0F40756F9121">
    <w:name w:val="107D69A8A3E843AE988F0F40756F9121"/>
  </w:style>
  <w:style w:type="paragraph" w:customStyle="1" w:styleId="D64F829F42B04DDEBCC0B1A83AEFDBF4">
    <w:name w:val="D64F829F42B04DDEBCC0B1A83AEFDBF4"/>
  </w:style>
  <w:style w:type="paragraph" w:customStyle="1" w:styleId="9E8E2B04EFBB4D859184EA7087A94A86">
    <w:name w:val="9E8E2B04EFBB4D859184EA7087A94A86"/>
  </w:style>
  <w:style w:type="paragraph" w:customStyle="1" w:styleId="F906ED76140340FB864C224599D85B47">
    <w:name w:val="F906ED76140340FB864C224599D85B47"/>
  </w:style>
  <w:style w:type="paragraph" w:customStyle="1" w:styleId="7AEADFBBA6D14D98804503459FD34363">
    <w:name w:val="7AEADFBBA6D14D98804503459FD34363"/>
  </w:style>
  <w:style w:type="paragraph" w:customStyle="1" w:styleId="72780BAC9E7641A98C8D9D208C3A8644">
    <w:name w:val="72780BAC9E7641A98C8D9D208C3A8644"/>
  </w:style>
  <w:style w:type="paragraph" w:customStyle="1" w:styleId="2329A0CD72A64CA9926C1E555EF62F4F">
    <w:name w:val="2329A0CD72A64CA9926C1E555EF62F4F"/>
  </w:style>
  <w:style w:type="paragraph" w:customStyle="1" w:styleId="0725A6C51BC444BC98560AD1DE64CC9E">
    <w:name w:val="0725A6C51BC444BC98560AD1DE64CC9E"/>
  </w:style>
  <w:style w:type="paragraph" w:customStyle="1" w:styleId="7A9AF40BC6F64348933369609EF283AE">
    <w:name w:val="7A9AF40BC6F64348933369609EF283AE"/>
  </w:style>
  <w:style w:type="paragraph" w:customStyle="1" w:styleId="71B8A098E5A44C2281A55A2728B61B03">
    <w:name w:val="71B8A098E5A44C2281A55A2728B61B03"/>
  </w:style>
  <w:style w:type="paragraph" w:customStyle="1" w:styleId="1E1A86E3EE8A4054BD7997430F8DB379">
    <w:name w:val="1E1A86E3EE8A4054BD7997430F8DB379"/>
  </w:style>
  <w:style w:type="paragraph" w:customStyle="1" w:styleId="05B7EA563B9843DBBA1BBCFC1DE1750C">
    <w:name w:val="05B7EA563B9843DBBA1BBCFC1DE1750C"/>
  </w:style>
  <w:style w:type="paragraph" w:customStyle="1" w:styleId="FEBB22A365A8410E8BDF8AA88A501E5C">
    <w:name w:val="FEBB22A365A8410E8BDF8AA88A501E5C"/>
  </w:style>
  <w:style w:type="paragraph" w:customStyle="1" w:styleId="2E6988AF361D4D3CB5AD211107DC9BA3">
    <w:name w:val="2E6988AF361D4D3CB5AD211107DC9BA3"/>
  </w:style>
  <w:style w:type="paragraph" w:customStyle="1" w:styleId="8BB94D123CDF4894A3B64633946C2B38">
    <w:name w:val="8BB94D123CDF4894A3B64633946C2B38"/>
  </w:style>
  <w:style w:type="paragraph" w:customStyle="1" w:styleId="5D14B4E7A80948718582824C2A17B4B1">
    <w:name w:val="5D14B4E7A80948718582824C2A17B4B1"/>
  </w:style>
  <w:style w:type="paragraph" w:customStyle="1" w:styleId="4D59C854A09744699064D560F96A2D58">
    <w:name w:val="4D59C854A09744699064D560F96A2D58"/>
  </w:style>
  <w:style w:type="paragraph" w:customStyle="1" w:styleId="125EC6D6842446B98BFCDC84586645BB">
    <w:name w:val="125EC6D6842446B98BFCDC84586645BB"/>
  </w:style>
  <w:style w:type="paragraph" w:customStyle="1" w:styleId="CC3AF95B605C48B7B7EAAB6D40447EA2">
    <w:name w:val="CC3AF95B605C48B7B7EAAB6D40447EA2"/>
  </w:style>
  <w:style w:type="paragraph" w:customStyle="1" w:styleId="6C72D16734554134AEE0F32982D897F5">
    <w:name w:val="6C72D16734554134AEE0F32982D897F5"/>
  </w:style>
  <w:style w:type="paragraph" w:customStyle="1" w:styleId="117759C2E2E442FCB3597F661AF8D1EC">
    <w:name w:val="117759C2E2E442FCB3597F661AF8D1EC"/>
  </w:style>
  <w:style w:type="paragraph" w:customStyle="1" w:styleId="FD0D3309EE7E49E6A3A2DD4D97B2D295">
    <w:name w:val="FD0D3309EE7E49E6A3A2DD4D97B2D295"/>
  </w:style>
  <w:style w:type="paragraph" w:customStyle="1" w:styleId="6880C31AE2F14CB2AB1C980E017CEF2F">
    <w:name w:val="6880C31AE2F14CB2AB1C980E017CEF2F"/>
  </w:style>
  <w:style w:type="paragraph" w:customStyle="1" w:styleId="F9DF4057FA5A4A5485A1563ABFC76E36">
    <w:name w:val="F9DF4057FA5A4A5485A1563ABFC76E36"/>
  </w:style>
  <w:style w:type="paragraph" w:customStyle="1" w:styleId="3A5A57AEF4D84997BC499948AEB3DA62">
    <w:name w:val="3A5A57AEF4D84997BC499948AEB3DA62"/>
  </w:style>
  <w:style w:type="paragraph" w:customStyle="1" w:styleId="B8A654CB2C9D468DAE2CAB92CDAD10C5">
    <w:name w:val="B8A654CB2C9D468DAE2CAB92CDAD10C5"/>
  </w:style>
  <w:style w:type="paragraph" w:customStyle="1" w:styleId="41D18A3054E0474FA627D9D1399FEEB5">
    <w:name w:val="41D18A3054E0474FA627D9D1399FEEB5"/>
  </w:style>
  <w:style w:type="paragraph" w:customStyle="1" w:styleId="D067C32F56FB415D962A0D1ACCD4D863">
    <w:name w:val="D067C32F56FB415D962A0D1ACCD4D863"/>
  </w:style>
  <w:style w:type="paragraph" w:customStyle="1" w:styleId="20C5E2D1D0AF4303AE707CBF32585780">
    <w:name w:val="20C5E2D1D0AF4303AE707CBF32585780"/>
  </w:style>
  <w:style w:type="paragraph" w:customStyle="1" w:styleId="06232C5F72054F22A32BB422E8E7D80D">
    <w:name w:val="06232C5F72054F22A32BB422E8E7D80D"/>
  </w:style>
  <w:style w:type="paragraph" w:customStyle="1" w:styleId="72F3E048BF4D434EB7F5435AC304AA48">
    <w:name w:val="72F3E048BF4D434EB7F5435AC304AA48"/>
  </w:style>
  <w:style w:type="paragraph" w:customStyle="1" w:styleId="8EF2BC9BBF324C74851998F4ACE663EE">
    <w:name w:val="8EF2BC9BBF324C74851998F4ACE663EE"/>
  </w:style>
  <w:style w:type="paragraph" w:customStyle="1" w:styleId="0E43358A2ECC4E319D815570A94DB828">
    <w:name w:val="0E43358A2ECC4E319D815570A94DB828"/>
  </w:style>
  <w:style w:type="paragraph" w:customStyle="1" w:styleId="7AA2F793DBBC442DA475BF166F66AD2E">
    <w:name w:val="7AA2F793DBBC442DA475BF166F66AD2E"/>
  </w:style>
  <w:style w:type="paragraph" w:customStyle="1" w:styleId="C1D9AECB84BE4D4D8CCD6DEA4DCD16CD">
    <w:name w:val="C1D9AECB84BE4D4D8CCD6DEA4DCD16CD"/>
  </w:style>
  <w:style w:type="paragraph" w:customStyle="1" w:styleId="7EE134390EAA4DF1B9C5DCF14907F866">
    <w:name w:val="7EE134390EAA4DF1B9C5DCF14907F866"/>
  </w:style>
  <w:style w:type="paragraph" w:customStyle="1" w:styleId="44A4D535A0E84F3B9E757C612DD71C9B">
    <w:name w:val="44A4D535A0E84F3B9E757C612DD71C9B"/>
  </w:style>
  <w:style w:type="paragraph" w:customStyle="1" w:styleId="05FC7F03226247C7925D7C6138C95FE4">
    <w:name w:val="05FC7F03226247C7925D7C6138C95FE4"/>
  </w:style>
  <w:style w:type="paragraph" w:customStyle="1" w:styleId="9E0C2EA6399747B9A23890459F9A832C">
    <w:name w:val="9E0C2EA6399747B9A23890459F9A832C"/>
  </w:style>
  <w:style w:type="paragraph" w:customStyle="1" w:styleId="F60146EDD459416EBA8A8B98DB324A23">
    <w:name w:val="F60146EDD459416EBA8A8B98DB324A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APP LAUNCH PLAN</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106</TotalTime>
  <Pages>4</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App Launch Plan</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Launch Plan</dc:title>
  <dc:subject/>
  <dc:creator>SercH MateoS</dc:creator>
  <cp:keywords/>
  <dc:description/>
  <cp:lastModifiedBy>SercH MateoS</cp:lastModifiedBy>
  <cp:revision>2</cp:revision>
  <dcterms:created xsi:type="dcterms:W3CDTF">2022-12-06T15:01:00Z</dcterms:created>
  <dcterms:modified xsi:type="dcterms:W3CDTF">2022-12-06T16:56:00Z</dcterms:modified>
</cp:coreProperties>
</file>